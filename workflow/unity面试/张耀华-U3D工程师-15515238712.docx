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sz w:val="21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6692265</wp:posOffset>
                </wp:positionV>
                <wp:extent cx="4363720" cy="854710"/>
                <wp:effectExtent l="0" t="0" r="1778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745" y="8080375"/>
                          <a:ext cx="4363720" cy="854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郑州千之络有限公司——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2018.9~2020.2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武汉斗吧科技有限公司——2020.6~2021.12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526.95pt;height:67.3pt;width:343.6pt;z-index:251679744;mso-width-relative:page;mso-height-relative:page;" fillcolor="#FFFFFF [3201]" filled="t" stroked="f" coordsize="21600,21600" o:gfxdata="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sQ&#10;harWAAAADAEAAA8AAAAAAAAAAQAgAAAAIgAAAGRycy9kb3ducmV2LnhtbFBLAQIUABQAAAAIAIdO&#10;4kDQ+knwXgIAAJ0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郑州千之络有限公司——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2018.9~2020.2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武汉斗吧科技有限公司——2020.6~2021.12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-1352550</wp:posOffset>
                </wp:positionH>
                <wp:positionV relativeFrom="paragraph">
                  <wp:posOffset>-991870</wp:posOffset>
                </wp:positionV>
                <wp:extent cx="7810500" cy="10899140"/>
                <wp:effectExtent l="0" t="0" r="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5pt;margin-top:-78.1pt;height:858.2pt;width:615pt;z-index:-251655168;v-text-anchor:middle;mso-width-relative:page;mso-height-relative:page;" fillcolor="#FFFFFF [3212]" filled="t" stroked="f" coordsize="21600,21600" o:gfxdata="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Lj42r3AAAAA8BAAAPAAAAAAAAAAEAIAAAACIAAABkcnMvZG93bnJldi54&#10;bWxQSwECFAAUAAAACACHTuJAwF2NYWgCAADNBAAADgAAAAAAAAABACAAAAAr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1862455</wp:posOffset>
                </wp:positionV>
                <wp:extent cx="6553835" cy="560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190" y="2720340"/>
                          <a:ext cx="6553835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  <w:t>2017.9-2019.5                     开封大学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575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数字媒体应用技术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146.65pt;height:44.1pt;width:516.05pt;z-index:251665408;mso-width-relative:page;mso-height-relative:page;" filled="f" stroked="f" coordsize="21600,21600" o:gfxdata="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rk+1zdAAAADAEAAA8AAAAA&#10;AAAAAQAgAAAAIgAAAGRycy9kb3ducmV2LnhtbFBLAQIUABQAAAAIAIdO4kCJ17rOSAIAAHE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5750"/>
                          <w:sz w:val="24"/>
                          <w:szCs w:val="24"/>
                          <w:lang w:val="en-US" w:eastAsia="zh-CN"/>
                        </w:rPr>
                        <w:t>2017.9-2019.5                     开封大学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575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5750"/>
                          <w:sz w:val="24"/>
                          <w:szCs w:val="24"/>
                          <w:lang w:val="en-US" w:eastAsia="zh-CN"/>
                        </w:rPr>
                        <w:t xml:space="preserve">                 数字媒体应用技术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30"/>
                          <w:szCs w:val="3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1453515</wp:posOffset>
                </wp:positionV>
                <wp:extent cx="255270" cy="182245"/>
                <wp:effectExtent l="0" t="0" r="11430" b="8890"/>
                <wp:wrapNone/>
                <wp:docPr id="253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659880" y="2360930"/>
                          <a:ext cx="255270" cy="182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433.8pt;margin-top:114.45pt;height:14.35pt;width:20.1pt;z-index:251667456;mso-width-relative:page;mso-height-relative:page;" fillcolor="#FFFFFF [3212]" filled="t" stroked="f" coordsize="263,184" o:gfxdata="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DXBS7i2QAAAAsBAAAPAAAAAAAA&#10;AAEAIAAAACIAAABkcnMvZG93bnJldi54bWxQSwECFAAUAAAACACHTuJAOYCxi2gFAABvGQAADgAA&#10;AAAAAAABACAAAAAoAQAAZHJzL2Uyb0RvYy54bWxQSwUGAAAAAAYABgBZAQAAAg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-1289685</wp:posOffset>
                </wp:positionH>
                <wp:positionV relativeFrom="paragraph">
                  <wp:posOffset>-900430</wp:posOffset>
                </wp:positionV>
                <wp:extent cx="7810500" cy="10899140"/>
                <wp:effectExtent l="0" t="0" r="0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55pt;margin-top:-70.9pt;height:858.2pt;width:615pt;z-index:-251655168;v-text-anchor:middle;mso-width-relative:page;mso-height-relative:page;" fillcolor="#FFFFFF [3212]" filled="t" stroked="f" coordsize="21600,21600" o:gfxdata="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NPEot0AAAAPAQAADwAAAAAAAAABACAAAAAiAAAAZHJzL2Rvd25y&#10;ZXYueG1sUEsBAhQAFAAAAAgAh07iQMRvg19rAgAAzwQAAA4AAAAAAAAAAQAgAAAAL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-479425</wp:posOffset>
                </wp:positionV>
                <wp:extent cx="2090420" cy="140208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89125" y="393700"/>
                          <a:ext cx="2090420" cy="1402080"/>
                          <a:chOff x="4977" y="748"/>
                          <a:chExt cx="3292" cy="2208"/>
                        </a:xfrm>
                      </wpg:grpSpPr>
                      <wps:wsp>
                        <wps:cNvPr id="24" name="文本框 97"/>
                        <wps:cNvSpPr txBox="1"/>
                        <wps:spPr>
                          <a:xfrm>
                            <a:off x="4977" y="1812"/>
                            <a:ext cx="3292" cy="1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  <w:t>求职意向：U3D工程师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  <w:t>工作经验：二年半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5"/>
                        <wps:cNvSpPr txBox="1"/>
                        <wps:spPr>
                          <a:xfrm>
                            <a:off x="4977" y="748"/>
                            <a:ext cx="2162" cy="1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/>
                                  <w:sz w:val="60"/>
                                  <w:szCs w:val="6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z w:val="60"/>
                                  <w:szCs w:val="60"/>
                                  <w:lang w:val="en-US" w:eastAsia="zh-CN"/>
                                </w:rPr>
                                <w:t>张耀华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95pt;margin-top:-37.75pt;height:110.4pt;width:164.6pt;z-index:251664384;mso-width-relative:page;mso-height-relative:page;" coordorigin="4977,748" coordsize="3292,2208" o:gfxdata="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DPRuyHaAAAACwEAAA8AAAAAAAAAAQAg&#10;AAAAIgAAAGRycy9kb3ducmV2LnhtbFBLAQIUABQAAAAIAIdO4kC9BWhK8AIAADcIAAAOAAAAAAAA&#10;AAEAIAAAACkBAABkcnMvZTJvRG9jLnhtbFBLBQYAAAAABgAGAFkBAACLBgAAAAA=&#10;">
                <o:lock v:ext="edit" aspectratio="f"/>
                <v:shape id="文本框 97" o:spid="_x0000_s1026" o:spt="202" type="#_x0000_t202" style="position:absolute;left:4977;top:1812;height:1144;width:3292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  <w:t>求职意向：U3D工程师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  <w:t>工作经验：二年半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4977;top:748;height:1013;width:2162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/>
                            <w:sz w:val="60"/>
                            <w:szCs w:val="6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z w:val="60"/>
                            <w:szCs w:val="60"/>
                            <w:lang w:val="en-US" w:eastAsia="zh-CN"/>
                          </w:rPr>
                          <w:t>张耀华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-748665</wp:posOffset>
                </wp:positionV>
                <wp:extent cx="7200900" cy="10344150"/>
                <wp:effectExtent l="28575" t="28575" r="28575" b="28575"/>
                <wp:wrapNone/>
                <wp:docPr id="14" name="剪去对角的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73990" y="163195"/>
                          <a:ext cx="7200900" cy="10344150"/>
                        </a:xfrm>
                        <a:prstGeom prst="snip2DiagRect">
                          <a:avLst>
                            <a:gd name="adj1" fmla="val 0"/>
                            <a:gd name="adj2" fmla="val 8756"/>
                          </a:avLst>
                        </a:prstGeom>
                        <a:noFill/>
                        <a:ln w="57150">
                          <a:solidFill>
                            <a:srgbClr val="8FB7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75.85pt;margin-top:-58.95pt;height:814.5pt;width:567pt;z-index:251669504;v-text-anchor:middle;mso-width-relative:page;mso-height-relative:page;" filled="f" stroked="t" coordsize="7200900,10344150" o:gfxdata="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gp0W2doAAAAOAQAADwAA&#10;AAAAAAABACAAAAAiAAAAZHJzL2Rvd25yZXYueG1sUEsBAhQAFAAAAAgAh07iQDO/T6+/AgAARwUA&#10;AA4AAAAAAAAAAQAgAAAAKQEAAGRycy9lMm9Eb2MueG1sUEsFBgAAAAAGAAYAWQEAAFoGAAAAAA==&#10;" path="m0,0l6570389,0,7200900,630510,7200900,10344150,7200900,10344150,630510,10344150,0,9713639,0,0xe">
                <v:path o:connectlocs="7200900,5172075;3600450,10344150;0,5172075;3600450,0" o:connectangles="0,82,164,247"/>
                <v:fill on="f" focussize="0,0"/>
                <v:stroke weight="4.5pt" color="#8FB7B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6201410</wp:posOffset>
                </wp:positionH>
                <wp:positionV relativeFrom="paragraph">
                  <wp:posOffset>-2282825</wp:posOffset>
                </wp:positionV>
                <wp:extent cx="7810500" cy="10899140"/>
                <wp:effectExtent l="0" t="0" r="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8.3pt;margin-top:-179.75pt;height:858.2pt;width:615pt;z-index:-251657216;v-text-anchor:middle;mso-width-relative:page;mso-height-relative:page;" fillcolor="#FFFFFF [3212]" filled="t" stroked="f" coordsize="21600,21600" o:gfxdata="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tsuBtwAAAAOAQAADwAAAAAAAAABACAAAAAiAAAAZHJzL2Rvd25yZXYu&#10;eG1sUEsBAhQAFAAAAAgAh07iQDjkICppAgAAzQQAAA4AAAAAAAAAAQAgAAAAK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-353695</wp:posOffset>
                </wp:positionV>
                <wp:extent cx="2728595" cy="128778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58995" y="502920"/>
                          <a:ext cx="2728595" cy="1287780"/>
                          <a:chOff x="5114" y="836"/>
                          <a:chExt cx="3515" cy="2028"/>
                        </a:xfrm>
                      </wpg:grpSpPr>
                      <wps:wsp>
                        <wps:cNvPr id="13" name="文本框 87"/>
                        <wps:cNvSpPr txBox="1"/>
                        <wps:spPr>
                          <a:xfrm>
                            <a:off x="5258" y="836"/>
                            <a:ext cx="3371" cy="2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eastAsia="zh-CN"/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1999-11-22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>155-152-38712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eastAsia="zh-CN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eastAsia="zh-CN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t>zhang121186@163.com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eastAsia="zh-CN"/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eastAsia="zh-CN"/>
                                </w:rPr>
                                <w:t>居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eastAsia="zh-CN"/>
                                </w:rPr>
                                <w:t>住：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湖北 武汉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任意多边形 8"/>
                        <wps:cNvSpPr/>
                        <wps:spPr>
                          <a:xfrm flipH="1">
                            <a:off x="5143" y="2321"/>
                            <a:ext cx="203" cy="2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5D57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8" name="任意多边形 20"/>
                        <wps:cNvSpPr>
                          <a:spLocks noChangeAspect="1"/>
                        </wps:cNvSpPr>
                        <wps:spPr>
                          <a:xfrm>
                            <a:off x="5134" y="1477"/>
                            <a:ext cx="236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rgbClr val="5D57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9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5114" y="1948"/>
                            <a:ext cx="249" cy="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5D57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任意多边形 11"/>
                        <wps:cNvSpPr>
                          <a:spLocks noChangeAspect="1"/>
                        </wps:cNvSpPr>
                        <wps:spPr>
                          <a:xfrm>
                            <a:off x="5146" y="1000"/>
                            <a:ext cx="238" cy="2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633" y="0"/>
                              </a:cxn>
                              <a:cxn ang="0">
                                <a:pos x="0" y="108266"/>
                              </a:cxn>
                              <a:cxn ang="0">
                                <a:pos x="107633" y="215900"/>
                              </a:cxn>
                              <a:cxn ang="0">
                                <a:pos x="215900" y="108266"/>
                              </a:cxn>
                              <a:cxn ang="0">
                                <a:pos x="107633" y="0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5195" y="108266"/>
                              </a:cxn>
                              <a:cxn ang="0">
                                <a:pos x="107633" y="15828"/>
                              </a:cxn>
                              <a:cxn ang="0">
                                <a:pos x="200071" y="108266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07633" y="108266"/>
                              </a:cxn>
                              <a:cxn ang="0">
                                <a:pos x="107633" y="54449"/>
                              </a:cxn>
                              <a:cxn ang="0">
                                <a:pos x="100035" y="46219"/>
                              </a:cxn>
                              <a:cxn ang="0">
                                <a:pos x="92438" y="54449"/>
                              </a:cxn>
                              <a:cxn ang="0">
                                <a:pos x="92438" y="115864"/>
                              </a:cxn>
                              <a:cxn ang="0">
                                <a:pos x="100035" y="123461"/>
                              </a:cxn>
                              <a:cxn ang="0">
                                <a:pos x="146254" y="123461"/>
                              </a:cxn>
                              <a:cxn ang="0">
                                <a:pos x="153852" y="11586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</a:cxnLst>
                            <a:pathLst>
                              <a:path w="341" h="341">
                                <a:moveTo>
                                  <a:pt x="170" y="0"/>
                                </a:moveTo>
                                <a:cubicBezTo>
                                  <a:pt x="76" y="0"/>
                                  <a:pt x="0" y="77"/>
                                  <a:pt x="0" y="171"/>
                                </a:cubicBezTo>
                                <a:cubicBezTo>
                                  <a:pt x="0" y="265"/>
                                  <a:pt x="76" y="341"/>
                                  <a:pt x="170" y="341"/>
                                </a:cubicBezTo>
                                <a:cubicBezTo>
                                  <a:pt x="264" y="341"/>
                                  <a:pt x="341" y="265"/>
                                  <a:pt x="341" y="171"/>
                                </a:cubicBezTo>
                                <a:cubicBezTo>
                                  <a:pt x="341" y="77"/>
                                  <a:pt x="264" y="0"/>
                                  <a:pt x="170" y="0"/>
                                </a:cubicBezTo>
                                <a:close/>
                                <a:moveTo>
                                  <a:pt x="170" y="317"/>
                                </a:moveTo>
                                <a:cubicBezTo>
                                  <a:pt x="90" y="317"/>
                                  <a:pt x="24" y="251"/>
                                  <a:pt x="24" y="171"/>
                                </a:cubicBezTo>
                                <a:cubicBezTo>
                                  <a:pt x="24" y="90"/>
                                  <a:pt x="90" y="25"/>
                                  <a:pt x="170" y="25"/>
                                </a:cubicBezTo>
                                <a:cubicBezTo>
                                  <a:pt x="251" y="25"/>
                                  <a:pt x="316" y="90"/>
                                  <a:pt x="316" y="171"/>
                                </a:cubicBezTo>
                                <a:cubicBezTo>
                                  <a:pt x="316" y="251"/>
                                  <a:pt x="251" y="317"/>
                                  <a:pt x="170" y="317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170" y="171"/>
                                  <a:pt x="170" y="171"/>
                                  <a:pt x="170" y="171"/>
                                </a:cubicBezTo>
                                <a:cubicBezTo>
                                  <a:pt x="170" y="86"/>
                                  <a:pt x="170" y="86"/>
                                  <a:pt x="170" y="86"/>
                                </a:cubicBezTo>
                                <a:cubicBezTo>
                                  <a:pt x="170" y="79"/>
                                  <a:pt x="165" y="73"/>
                                  <a:pt x="158" y="73"/>
                                </a:cubicBezTo>
                                <a:cubicBezTo>
                                  <a:pt x="151" y="73"/>
                                  <a:pt x="146" y="79"/>
                                  <a:pt x="146" y="86"/>
                                </a:cubicBezTo>
                                <a:cubicBezTo>
                                  <a:pt x="146" y="183"/>
                                  <a:pt x="146" y="183"/>
                                  <a:pt x="146" y="183"/>
                                </a:cubicBezTo>
                                <a:cubicBezTo>
                                  <a:pt x="146" y="190"/>
                                  <a:pt x="151" y="195"/>
                                  <a:pt x="158" y="195"/>
                                </a:cubicBezTo>
                                <a:cubicBezTo>
                                  <a:pt x="231" y="195"/>
                                  <a:pt x="231" y="195"/>
                                  <a:pt x="231" y="195"/>
                                </a:cubicBezTo>
                                <a:cubicBezTo>
                                  <a:pt x="238" y="195"/>
                                  <a:pt x="243" y="190"/>
                                  <a:pt x="243" y="183"/>
                                </a:cubicBezTo>
                                <a:cubicBezTo>
                                  <a:pt x="243" y="176"/>
                                  <a:pt x="238" y="171"/>
                                  <a:pt x="231" y="171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231" y="171"/>
                                  <a:pt x="231" y="171"/>
                                  <a:pt x="231" y="171"/>
                                </a:cubicBezTo>
                              </a:path>
                            </a:pathLst>
                          </a:custGeom>
                          <a:solidFill>
                            <a:srgbClr val="5D57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.35pt;margin-top:-27.85pt;height:101.4pt;width:214.85pt;z-index:251663360;mso-width-relative:page;mso-height-relative:page;" coordorigin="5114,836" coordsize="3515,2028" o:gfxdata="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PqPCbtsAAAALAQAADwAAAAAAAAAB&#10;ACAAAAAiAAAAZHJzL2Rvd25yZXYueG1sUEsBAhQAFAAAAAgAh07iQAeG9refCQAAXy8AAA4AAAAA&#10;AAAAAQAgAAAAKgEAAGRycy9lMm9Eb2MueG1sUEsFBgAAAAAGAAYAWQEAADsNAAAAAA==&#10;">
                <o:lock v:ext="edit" aspectratio="f"/>
                <v:shape id="文本框 87" o:spid="_x0000_s1026" o:spt="202" type="#_x0000_t202" style="position:absolute;left:5258;top:836;height:2028;width:3371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eastAsia="zh-CN"/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1999-11-22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>155-152-38712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eastAsia="zh-CN"/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eastAsia="zh-CN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t>zhang121186@163.com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eastAsia="zh-CN"/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eastAsia="zh-CN"/>
                          </w:rPr>
                          <w:t>居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eastAsia="zh-CN"/>
                          </w:rPr>
                          <w:t>住：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/>
                            <w:sz w:val="22"/>
                            <w:szCs w:val="22"/>
                            <w:lang w:val="en-US" w:eastAsia="zh-CN"/>
                          </w:rPr>
                          <w:t xml:space="preserve">湖北 武汉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8" o:spid="_x0000_s1026" o:spt="100" style="position:absolute;left:5143;top:2321;flip:x;height:266;width:203;" fillcolor="#5D5750" filled="t" stroked="f" coordsize="82,109" o:gfxdata="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Xh1q/&#10;AAAA2wAAAA8AAAAAAAAAAQAgAAAAIgAAAGRycy9kb3ducmV2LnhtbFBLAQIUABQAAAAIAIdO4kAz&#10;LwWeOwAAADkAAAAQAAAAAAAAAAEAIAAAAA4BAABkcnMvc2hhcGV4bWwueG1sUEsFBgAAAAAGAAYA&#10;WwEAALgDAAAAAA=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0" o:spid="_x0000_s1026" o:spt="100" style="position:absolute;left:5134;top:1477;height:239;width:236;" fillcolor="#5D5750" filled="t" stroked="f" coordsize="60,60" o:gfxdata="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waWa8AAAA&#10;2wAAAA8AAAAAAAAAAQAgAAAAIgAAAGRycy9kb3ducmV2LnhtbFBLAQIUABQAAAAIAIdO4kAzLwWe&#10;OwAAADkAAAAQAAAAAAAAAAEAIAAAAAsBAABkcnMvc2hhcGV4bWwueG1sUEsFBgAAAAAGAAYAWwEA&#10;ALUDAAAAAA=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5114;top:1948;flip:x;height:174;width:249;" fillcolor="#5D5750" filled="t" stroked="f" coordsize="302,208" o:gfxdata="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RVQvQAA&#10;ANsAAAAPAAAAAAAAAAEAIAAAACIAAABkcnMvZG93bnJldi54bWxQSwECFAAUAAAACACHTuJAMy8F&#10;njsAAAA5AAAAEAAAAAAAAAABACAAAAAMAQAAZHJzL3NoYXBleG1sLnhtbFBLBQYAAAAABgAGAFsB&#10;AAC2AwAAAAA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5146;top:1000;height:238;width:238;" fillcolor="#5D5750" filled="t" stroked="f" coordsize="341,341" o:gfxdata="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r1xPugAAANsA&#10;AAAPAAAAAAAAAAEAIAAAACIAAABkcnMvZG93bnJldi54bWxQSwECFAAUAAAACACHTuJAMy8FnjsA&#10;AAA5AAAAEAAAAAAAAAABACAAAAAJAQAAZHJzL3NoYXBleG1sLnhtbFBLBQYAAAAABgAGAFsBAACz&#10;A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1547495</wp:posOffset>
                </wp:positionV>
                <wp:extent cx="499999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7990" y="2430145"/>
                          <a:ext cx="4999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FB7B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2pt;margin-top:121.85pt;height:0pt;width:393.7pt;z-index:251671552;mso-width-relative:page;mso-height-relative:page;" filled="f" stroked="t" coordsize="21600,21600" o:gfxdata="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C0cldkAAAAKAQAADwAAAAAAAAABACAAAAAiAAAAZHJzL2Rvd25yZXYueG1s&#10;UEsBAhQAFAAAAAgAh07iQL+2mjn3AQAAvwMAAA4AAAAAAAAAAQAgAAAAKAEAAGRycy9lMm9Eb2Mu&#10;eG1sUEsFBgAAAAAGAAYAWQEAAJEFAAAAAA==&#10;">
                <v:fill on="f" focussize="0,0"/>
                <v:stroke weight="1pt" color="#8FB7B9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1351915</wp:posOffset>
                </wp:positionV>
                <wp:extent cx="368300" cy="368300"/>
                <wp:effectExtent l="0" t="0" r="12700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6215" y="2292985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8FB7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9.2pt;margin-top:106.45pt;height:29pt;width:29pt;z-index:251660288;v-text-anchor:middle;mso-width-relative:page;mso-height-relative:page;" fillcolor="#8FB7B9" filled="t" stroked="f" coordsize="21600,21600" o:gfxdata="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qJY1NcAAAALAQAADwAAAAAAAAABACAAAAAiAAAA&#10;ZHJzL2Rvd25yZXYueG1sUEsBAhQAFAAAAAgAh07iQGyxDZZ6AgAA2wQAAA4AAAAAAAAAAQAgAAAA&#10;J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-215900</wp:posOffset>
                </wp:positionV>
                <wp:extent cx="142875" cy="9827895"/>
                <wp:effectExtent l="0" t="0" r="9525" b="1905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90" y="810895"/>
                          <a:ext cx="142875" cy="9827895"/>
                        </a:xfrm>
                        <a:custGeom>
                          <a:avLst/>
                          <a:gdLst>
                            <a:gd name="connsiteX0" fmla="*/ 0 w 184"/>
                            <a:gd name="connsiteY0" fmla="*/ 177 h 15477"/>
                            <a:gd name="connsiteX1" fmla="*/ 184 w 184"/>
                            <a:gd name="connsiteY1" fmla="*/ 0 h 15477"/>
                            <a:gd name="connsiteX2" fmla="*/ 180 w 184"/>
                            <a:gd name="connsiteY2" fmla="*/ 15477 h 15477"/>
                            <a:gd name="connsiteX3" fmla="*/ 0 w 184"/>
                            <a:gd name="connsiteY3" fmla="*/ 15477 h 15477"/>
                            <a:gd name="connsiteX4" fmla="*/ 0 w 184"/>
                            <a:gd name="connsiteY4" fmla="*/ 177 h 15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4" h="15477">
                              <a:moveTo>
                                <a:pt x="0" y="177"/>
                              </a:moveTo>
                              <a:lnTo>
                                <a:pt x="184" y="0"/>
                              </a:lnTo>
                              <a:lnTo>
                                <a:pt x="180" y="15477"/>
                              </a:lnTo>
                              <a:lnTo>
                                <a:pt x="0" y="15477"/>
                              </a:lnTo>
                              <a:lnTo>
                                <a:pt x="0" y="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B7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7.1pt;margin-top:-17pt;height:773.85pt;width:11.25pt;z-index:251670528;v-text-anchor:middle;mso-width-relative:page;mso-height-relative:page;" fillcolor="#8FB7B9" filled="t" stroked="f" coordsize="184,15477" o:gfxdata="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Taa6fbAAAADgEAAA8AAAAAAAAAAQAgAAAAIgAA&#10;AGRycy9kb3ducmV2LnhtbFBLAQIUABQAAAAIAIdO4kDyQ7kVlAMAACwJAAAOAAAAAAAAAAEAIAAA&#10;ACoBAABkcnMvZTJvRG9jLnhtbFBLBQYAAAAABgAGAFkBAAAwBwAAAAA=&#10;" path="m0,177l184,0,180,15477,0,15477,0,177xe">
                <v:path o:connectlocs="0,112395;142875,0;139769,9827895;0,9827895;0,11239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-1828165</wp:posOffset>
                </wp:positionH>
                <wp:positionV relativeFrom="paragraph">
                  <wp:posOffset>3489960</wp:posOffset>
                </wp:positionV>
                <wp:extent cx="7810500" cy="10899140"/>
                <wp:effectExtent l="0" t="0" r="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3.95pt;margin-top:274.8pt;height:858.2pt;width:615pt;z-index:-251655168;v-text-anchor:middle;mso-width-relative:page;mso-height-relative:page;" fillcolor="#FFFFFF [3212]" filled="t" stroked="f" coordsize="21600,21600" o:gfxdata="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pJYn3QAAAA0BAAAPAAAAAAAAAAEAIAAAACIAAABkcnMvZG93bnJl&#10;di54bWxQSwECFAAUAAAACACHTuJAUHa9U2oCAADPBAAADgAAAAAAAAABACAAAAAs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6506845</wp:posOffset>
                </wp:positionV>
                <wp:extent cx="255270" cy="182245"/>
                <wp:effectExtent l="0" t="0" r="11430" b="8890"/>
                <wp:wrapNone/>
                <wp:docPr id="43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5270" cy="182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441pt;margin-top:512.35pt;height:14.35pt;width:20.1pt;z-index:251680768;mso-width-relative:page;mso-height-relative:page;" fillcolor="#FFFFFF [3212]" filled="t" stroked="f" coordsize="263,184" o:gfxdata="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4EjJG2wAAAA0BAAAPAAAAAAAAAAEAIAAAACIA&#10;AABkcnMvZG93bnJldi54bWxQSwECFAAUAAAACACHTuJAiq/IeF0FAABiGQAADgAAAAAAAAABACAA&#10;AAAqAQAAZHJzL2Uyb0RvYy54bWxQSwUGAAAAAAYABgBZAQAA+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2838450</wp:posOffset>
                </wp:positionV>
                <wp:extent cx="255270" cy="182245"/>
                <wp:effectExtent l="0" t="0" r="11430" b="8890"/>
                <wp:wrapNone/>
                <wp:docPr id="42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5270" cy="182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432.05pt;margin-top:223.5pt;height:14.35pt;width:20.1pt;z-index:251680768;mso-width-relative:page;mso-height-relative:page;" fillcolor="#FFFFFF [3212]" filled="t" stroked="f" coordsize="263,184" o:gfxdata="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NhaZCNoAAAALAQAADwAAAAAAAAABACAAAAAiAAAAZHJz&#10;L2Rvd25yZXYueG1sUEsBAhQAFAAAAAgAh07iQCfcWO5ZBQAAYhkAAA4AAAAAAAAAAQAgAAAAKQEA&#10;AGRycy9lMm9Eb2MueG1sUEsFBgAAAAAGAAYAWQEAAPQ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6418580</wp:posOffset>
                </wp:positionV>
                <wp:extent cx="368300" cy="368300"/>
                <wp:effectExtent l="0" t="0" r="12700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8FB7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7.5pt;margin-top:505.4pt;height:29pt;width:29pt;z-index:251674624;v-text-anchor:middle;mso-width-relative:page;mso-height-relative:page;" fillcolor="#8FB7B9" filled="t" stroked="f" coordsize="21600,21600" o:gfxdata="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QwwRDYAAAADQEAAA8AAAAAAAAAAQAgAAAAIgAAAGRycy9kb3ducmV2Lnht&#10;bFBLAQIUABQAAAAIAIdO4kDhWo1+awIAAM8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2715895</wp:posOffset>
                </wp:positionV>
                <wp:extent cx="368300" cy="368300"/>
                <wp:effectExtent l="0" t="0" r="12700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64630" y="383667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8FB7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6.9pt;margin-top:213.85pt;height:29pt;width:29pt;z-index:251674624;v-text-anchor:middle;mso-width-relative:page;mso-height-relative:page;" fillcolor="#8FB7B9" filled="t" stroked="f" coordsize="21600,21600" o:gfxdata="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C+LO+1wAAAAsBAAAPAAAAAAAAAAEAIAAAACIAAABk&#10;cnMvZG93bnJldi54bWxQSwECFAAUAAAACACHTuJAHrvViXkCAADb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6604000</wp:posOffset>
                </wp:positionV>
                <wp:extent cx="499808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FB7B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pt;margin-top:520pt;height:0pt;width:393.55pt;z-index:251677696;mso-width-relative:page;mso-height-relative:page;" filled="f" stroked="t" coordsize="21600,21600" o:gfxdata="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jie6XZAAAADAEAAA8AAAAAAAAAAQAgAAAAIgAAAGRycy9kb3ducmV2LnhtbFBLAQIUABQAAAAI&#10;AIdO4kD0DXHM7AEAALMDAAAOAAAAAAAAAAEAIAAAACgBAABkcnMvZTJvRG9jLnhtbFBLBQYAAAAA&#10;BgAGAFkBAACGBQAAAAA=&#10;">
                <v:fill on="f" focussize="0,0"/>
                <v:stroke weight="1pt" color="#8FB7B9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6346825</wp:posOffset>
                </wp:positionV>
                <wp:extent cx="1126490" cy="449580"/>
                <wp:effectExtent l="0" t="0" r="1651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2675" y="7658735"/>
                          <a:ext cx="112649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8FB7B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eastAsia="zh-CN"/>
                              </w:rPr>
                              <w:t>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9pt;margin-top:499.75pt;height:35.4pt;width:88.7pt;z-index:251678720;mso-width-relative:page;mso-height-relative:page;" fillcolor="#FFFFFF [3201]" filled="t" stroked="f" coordsize="21600,21600" o:gfxdata="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jeq+9cAAAALAQAADwAAAAAAAAABACAAAAAiAAAAZHJzL2Rvd25yZXYueG1sUEsBAhQAFAAAAAgA&#10;h07iQAb0vv1fAgAAnQQAAA4AAAAAAAAAAQAgAAAAJg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8FB7B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eastAsia="zh-CN"/>
                        </w:rPr>
                        <w:t>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7397750</wp:posOffset>
                </wp:positionV>
                <wp:extent cx="6497320" cy="38201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3820160"/>
                          <a:chOff x="5874" y="12021"/>
                          <a:chExt cx="10232" cy="6016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15453" y="12122"/>
                            <a:ext cx="580" cy="580"/>
                          </a:xfrm>
                          <a:prstGeom prst="ellipse">
                            <a:avLst/>
                          </a:prstGeom>
                          <a:solidFill>
                            <a:srgbClr val="8FB7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5874" y="12847"/>
                            <a:ext cx="10233" cy="5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300" w:beforeAutospacing="0" w:after="225" w:afterAutospacing="0" w:line="360" w:lineRule="atLeast"/>
                                <w:ind w:left="0" w:right="0" w:firstLine="42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779A3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项目一：  商业传奇        游戏类型  模拟经营     项目时间   2020.6-2021.12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30"/>
                                  <w:szCs w:val="30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这款游戏的主要元素是经营，在此基础上进行多方面扩展，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6" name="文本框 5"/>
                        <wps:cNvSpPr txBox="1"/>
                        <wps:spPr>
                          <a:xfrm>
                            <a:off x="5935" y="12021"/>
                            <a:ext cx="164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 w:val="0"/>
                                  <w:bCs w:val="0"/>
                                  <w:color w:val="8FB7B9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FB7B9"/>
                                  <w:sz w:val="30"/>
                                  <w:szCs w:val="30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FB7B9"/>
                                  <w:sz w:val="30"/>
                                  <w:szCs w:val="30"/>
                                  <w:lang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15569" y="12255"/>
                            <a:ext cx="330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7507" y="12414"/>
                            <a:ext cx="787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FB7B9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582.5pt;height:300.8pt;width:511.6pt;z-index:251677696;mso-width-relative:page;mso-height-relative:page;" coordorigin="5874,12021" coordsize="10232,6016" o:gfxdata="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">
                <o:lock v:ext="edit" aspectratio="f"/>
                <v:shape id="_x0000_s1026" o:spid="_x0000_s1026" o:spt="3" type="#_x0000_t3" style="position:absolute;left:15453;top:12122;height:580;width:580;v-text-anchor:middle;" fillcolor="#8FB7B9" filled="t" stroked="f" coordsize="21600,21600" o:gfxdata="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Ign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874;top:12847;height:5190;width:10233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300" w:beforeAutospacing="0" w:after="225" w:afterAutospacing="0" w:line="360" w:lineRule="atLeast"/>
                          <w:ind w:left="0" w:right="0" w:firstLine="42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6779A3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  <w:t xml:space="preserve">项目一：  商业传奇        游戏类型  模拟经营     项目时间   2020.6-2021.12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9BD5" w:themeColor="accen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28"/>
                            <w:szCs w:val="2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30"/>
                            <w:szCs w:val="30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项目描述：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这款游戏的主要元素是经营，在此基础上进行多方面扩展，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5935;top:12021;height:686;width:1646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 w:val="0"/>
                            <w:bCs w:val="0"/>
                            <w:color w:val="8FB7B9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FB7B9"/>
                            <w:sz w:val="30"/>
                            <w:szCs w:val="30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FB7B9"/>
                            <w:sz w:val="30"/>
                            <w:szCs w:val="30"/>
                            <w:lang w:eastAsia="zh-CN"/>
                          </w:rPr>
                          <w:t>经历</w:t>
                        </w:r>
                      </w:p>
                    </w:txbxContent>
                  </v:textbox>
                </v:shape>
                <v:shape id="任意多边形 129" o:spid="_x0000_s1026" o:spt="100" style="position:absolute;left:15569;top:12255;height:288;width:330;v-text-anchor:middle;" fillcolor="#FFFFFF [3212]" filled="t" stroked="f" coordsize="3261356,2766950" o:gfxdata="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rgLL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  <v:line id="_x0000_s1026" o:spid="_x0000_s1026" o:spt="20" style="position:absolute;left:7507;top:12414;height:0;width:7874;" filled="f" stroked="t" coordsize="21600,21600" o:gfxdata="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n2o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FB7B9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2920365</wp:posOffset>
                </wp:positionV>
                <wp:extent cx="49980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2415" y="4032885"/>
                          <a:ext cx="4998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FB7B9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45pt;margin-top:229.95pt;height:0pt;width:393.55pt;z-index:251677696;mso-width-relative:page;mso-height-relative:page;" filled="f" stroked="t" coordsize="21600,21600" o:gfxdata="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MyO5Q2QAAAAoBAAAPAAAAAAAAAAEAIAAAACIAAABkcnMvZG93bnJldi54&#10;bWxQSwECFAAUAAAACACHTuJA0VxNjfkBAAC9AwAADgAAAAAAAAABACAAAAAoAQAAZHJzL2Uyb0Rv&#10;Yy54bWxQSwUGAAAAAAYABgBZAQAAkwUAAAAA&#10;">
                <v:fill on="f" focussize="0,0"/>
                <v:stroke weight="1pt" color="#8FB7B9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2655570</wp:posOffset>
                </wp:positionV>
                <wp:extent cx="1036320" cy="530860"/>
                <wp:effectExtent l="0" t="0" r="0" b="0"/>
                <wp:wrapNone/>
                <wp:docPr id="25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020" y="3768090"/>
                          <a:ext cx="103632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val="en-US"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7.4pt;margin-top:209.1pt;height:41.8pt;width:81.6pt;z-index:251676672;mso-width-relative:page;mso-height-relative:page;" filled="f" stroked="f" coordsize="21600,21600" o:gfxdata="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+7w6e2wAAAAoBAAAPAAAAAAAA&#10;AAEAIAAAACIAAABkcnMvZG93bnJldi54bWxQSwECFAAUAAAACACHTuJACIGCak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val="en-US"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3215640</wp:posOffset>
                </wp:positionV>
                <wp:extent cx="6454775" cy="30626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350" y="4328160"/>
                          <a:ext cx="6454775" cy="306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1.熟练掌握Unity3D开发引擎。C#语言。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2.熟练客户端与服务端的交互，TCP,HTTP常用交互。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掌握Unity常用插件工具等，NGUI,DOTween，PSUI等。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4.熟练常用的数据结构和算法。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熟悉常用的设计模式，如：单例模式，工厂模式，观察者模式。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6.熟悉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Lua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和C#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热更新，以及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xula等多种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框架。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7.熟悉Unity的资源优化和内存优化。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8.熟悉简单的对象池，FSM状态机。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pt;margin-top:253.2pt;height:241.15pt;width:508.25pt;z-index:251675648;mso-width-relative:page;mso-height-relative:page;" filled="f" stroked="f" coordsize="21600,21600" o:gfxdata="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pQL7bdAAAACwEAAA8AAAAAAAAA&#10;AQAgAAAAIgAAAGRycy9kb3ducmV2LnhtbFBLAQIUABQAAAAIAIdO4kDnqI8jRQIAAHQ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1.熟练掌握Unity3D开发引擎。C#语言。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2.熟练客户端与服务端的交互，TCP,HTTP常用交互。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掌握Unity常用插件工具等，NGUI,DOTween，PSUI等。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4.熟练常用的数据结构和算法。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熟悉常用的设计模式，如：单例模式，工厂模式，观察者模式。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6.熟悉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Lua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和C#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热更新，以及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xula等多种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框架。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7.熟悉Unity的资源优化和内存优化。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8.熟悉简单的对象池，FSM状态机。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2811145</wp:posOffset>
                </wp:positionV>
                <wp:extent cx="220345" cy="179070"/>
                <wp:effectExtent l="4445" t="4445" r="22860" b="6985"/>
                <wp:wrapNone/>
                <wp:docPr id="143" name="任意多边形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150995" y="2702560"/>
                          <a:ext cx="22034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8333731"/>
                            </a:cxn>
                            <a:cxn ang="0">
                              <a:pos x="49642406" y="3651152"/>
                            </a:cxn>
                            <a:cxn ang="0">
                              <a:pos x="136057015" y="20079316"/>
                            </a:cxn>
                            <a:cxn ang="0">
                              <a:pos x="150766979" y="27381622"/>
                            </a:cxn>
                            <a:cxn ang="0">
                              <a:pos x="233503420" y="1824901"/>
                            </a:cxn>
                            <a:cxn ang="0">
                              <a:pos x="296017383" y="31032775"/>
                            </a:cxn>
                            <a:cxn ang="0">
                              <a:pos x="299694198" y="208098172"/>
                            </a:cxn>
                            <a:cxn ang="0">
                              <a:pos x="279469012" y="230002391"/>
                            </a:cxn>
                            <a:cxn ang="0">
                              <a:pos x="270276977" y="235478446"/>
                            </a:cxn>
                            <a:cxn ang="0">
                              <a:pos x="207763013" y="224526336"/>
                            </a:cxn>
                            <a:cxn ang="0">
                              <a:pos x="174668978" y="237304697"/>
                            </a:cxn>
                            <a:cxn ang="0">
                              <a:pos x="152605386" y="242780751"/>
                            </a:cxn>
                            <a:cxn ang="0">
                              <a:pos x="121348404" y="237304697"/>
                            </a:cxn>
                            <a:cxn ang="0">
                              <a:pos x="101123219" y="226352587"/>
                            </a:cxn>
                            <a:cxn ang="0">
                              <a:pos x="29417220" y="235478446"/>
                            </a:cxn>
                            <a:cxn ang="0">
                              <a:pos x="18386778" y="231828642"/>
                            </a:cxn>
                            <a:cxn ang="0">
                              <a:pos x="0" y="209923074"/>
                            </a:cxn>
                            <a:cxn ang="0">
                              <a:pos x="0" y="122303501"/>
                            </a:cxn>
                            <a:cxn ang="0">
                              <a:pos x="16547017" y="195319812"/>
                            </a:cxn>
                            <a:cxn ang="0">
                              <a:pos x="112155015" y="180716550"/>
                            </a:cxn>
                            <a:cxn ang="0">
                              <a:pos x="141573590" y="189843757"/>
                            </a:cxn>
                            <a:cxn ang="0">
                              <a:pos x="141573590" y="47460939"/>
                            </a:cxn>
                            <a:cxn ang="0">
                              <a:pos x="136057015" y="36508829"/>
                            </a:cxn>
                            <a:cxn ang="0">
                              <a:pos x="53319220" y="18254414"/>
                            </a:cxn>
                            <a:cxn ang="0">
                              <a:pos x="14708610" y="41984884"/>
                            </a:cxn>
                            <a:cxn ang="0">
                              <a:pos x="14708610" y="195319812"/>
                            </a:cxn>
                            <a:cxn ang="0">
                              <a:pos x="284985587" y="191668659"/>
                            </a:cxn>
                            <a:cxn ang="0">
                              <a:pos x="281307419" y="38333731"/>
                            </a:cxn>
                            <a:cxn ang="0">
                              <a:pos x="194892810" y="20079316"/>
                            </a:cxn>
                            <a:cxn ang="0">
                              <a:pos x="156282200" y="41984884"/>
                            </a:cxn>
                            <a:cxn ang="0">
                              <a:pos x="156282200" y="189843757"/>
                            </a:cxn>
                            <a:cxn ang="0">
                              <a:pos x="172829218" y="182541452"/>
                            </a:cxn>
                            <a:cxn ang="0">
                              <a:pos x="264760402" y="188017506"/>
                            </a:cxn>
                            <a:cxn ang="0">
                              <a:pos x="18386778" y="208098172"/>
                            </a:cxn>
                            <a:cxn ang="0">
                              <a:pos x="29417220" y="219050282"/>
                            </a:cxn>
                            <a:cxn ang="0">
                              <a:pos x="113994776" y="213574227"/>
                            </a:cxn>
                            <a:cxn ang="0">
                              <a:pos x="136057015" y="228177489"/>
                            </a:cxn>
                            <a:cxn ang="0">
                              <a:pos x="163637182" y="226352587"/>
                            </a:cxn>
                            <a:cxn ang="0">
                              <a:pos x="187539182" y="211747976"/>
                            </a:cxn>
                            <a:cxn ang="0">
                              <a:pos x="264760402" y="219050282"/>
                            </a:cxn>
                            <a:cxn ang="0">
                              <a:pos x="279469012" y="208098172"/>
                            </a:cxn>
                            <a:cxn ang="0">
                              <a:pos x="211441181" y="193494910"/>
                            </a:cxn>
                            <a:cxn ang="0">
                              <a:pos x="154443793" y="209923074"/>
                            </a:cxn>
                            <a:cxn ang="0">
                              <a:pos x="139735183" y="206271921"/>
                            </a:cxn>
                            <a:cxn ang="0">
                              <a:pos x="73544405" y="195319812"/>
                            </a:cxn>
                            <a:cxn ang="0">
                              <a:pos x="18386778" y="208098172"/>
                            </a:cxn>
                          </a:cxnLst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33.2pt;margin-top:221.35pt;height:14.1pt;width:17.35pt;z-index:251673600;mso-width-relative:page;mso-height-relative:page;" fillcolor="#FFFFFF [3212]" filled="t" stroked="t" coordsize="163,133" o:gfxdata="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N4hgKrZAAAA&#10;CwEAAA8AAAAAAAAAAQAgAAAAIgAAAGRycy9kb3ducmV2LnhtbFBLAQIUABQAAAAIAIdO4kDE8S4g&#10;IAoAAMkvAAAOAAAAAAAAAAEAIAAAACgBAABkcnMvZTJvRG9jLnhtbFBLBQYAAAAABgAGAFkBAAC6&#10;DQ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6282055</wp:posOffset>
                </wp:positionV>
                <wp:extent cx="207645" cy="207645"/>
                <wp:effectExtent l="0" t="0" r="1905" b="1905"/>
                <wp:wrapNone/>
                <wp:docPr id="260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674485" y="7394575"/>
                          <a:ext cx="207645" cy="2076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435.55pt;margin-top:494.65pt;height:16.35pt;width:16.35pt;z-index:251668480;v-text-anchor:middle;mso-width-relative:page;mso-height-relative:page;" fillcolor="#FFFFFF [3212]" filled="t" stroked="f" coordsize="3543300,3617913" o:gfxdata="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1080770</wp:posOffset>
                </wp:positionV>
                <wp:extent cx="1035050" cy="435610"/>
                <wp:effectExtent l="0" t="0" r="0" b="0"/>
                <wp:wrapNone/>
                <wp:docPr id="25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005" y="2193290"/>
                          <a:ext cx="10350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FB7B9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6.85pt;margin-top:85.1pt;height:34.3pt;width:81.5pt;z-index:251666432;mso-width-relative:page;mso-height-relative:page;" filled="f" stroked="f" coordsize="21600,21600" o:gfxdata="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WjqT2wAAAAoBAAAPAAAAAAAA&#10;AAEAIAAAACIAAABkcnMvZG93bnJldi54bWxQSwECFAAUAAAACACHTuJA1pWXQk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FB7B9"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-386080</wp:posOffset>
                </wp:positionV>
                <wp:extent cx="6137275" cy="9798685"/>
                <wp:effectExtent l="0" t="0" r="15875" b="1206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345" y="880745"/>
                          <a:ext cx="6137275" cy="979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1.农场模块总体构建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2.商店系统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3.仓库系统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4.任务系统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5.研究改进UI设计师与U3D的命名规范流程工具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6.部分网络接口对接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7.参与商业街&amp;工厂模块构建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8.部分员工系统设计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9.研究聊天系统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79A3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  <w:t xml:space="preserve">项目二：玩偶              游戏类型：街机        项目时间  2020.7-2021.2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79A3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79A3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79A3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项目描述：为玩偶盲盒店构造街机玩法游戏，有三大模块，推币机器，套绳子，古堡冒险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22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项目总体搭建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220" w:firstLineChars="1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推进项目进度流程和各方沟通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3.推币机器模块总体构建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4.古堡冒险模块总体构建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220" w:firstLineChars="1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5.网络系统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220" w:firstLineChars="1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6.抽奖转盘系统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7.公告系统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8.与甲方进行沟通和SDK对接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9.部分参与套绳子模块构建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779A3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  <w:t xml:space="preserve">项目三：剑之刃              游戏类型：RPG            项目时间  2019.5-2020.2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79A3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79A3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779A3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在《剑之刃》的世界中，你除了需要扮演不同的角色，还将以不同的处世立场——或善、或恶、或中庸——投身于纷繁复杂的江湖之中。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220" w:firstLineChars="1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B9BD5" w:themeColor="accen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1.一键组队功能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2.背包系统，物品的使用以及装备穿戴。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3.装备系统，装备强化，特殊装备。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4.每日、每周任务界面显示。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5.商城系统，物品的购买以及界面的显示。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6.单机副本怪物AI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7.宠物系统，宠物界面的开发。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8.等级、战斗力、关卡进度等排行榜界面显示。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-30.4pt;height:771.55pt;width:483.25pt;z-index:251682816;mso-width-relative:page;mso-height-relative:page;" fillcolor="#FFFFFF [3201]" filled="t" stroked="f" coordsize="21600,21600" o:gfxdata="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zhh&#10;VNYAAAAMAQAADwAAAAAAAAABACAAAAAiAAAAZHJzL2Rvd25yZXYueG1sUEsBAhQAFAAAAAgAh07i&#10;QA6mg6ldAgAAnA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000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1.农场模块总体构建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2.商店系统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3.仓库系统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4.任务系统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5.研究改进UI设计师与U3D的命名规范流程工具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6.部分网络接口对接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7.参与商业街&amp;工厂模块构建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8.部分员工系统设计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9.研究聊天系统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6779A3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5750"/>
                          <w:sz w:val="24"/>
                          <w:szCs w:val="24"/>
                          <w:lang w:val="en-US" w:eastAsia="zh-CN"/>
                        </w:rPr>
                        <w:t xml:space="preserve">项目二：玩偶              游戏类型：街机        项目时间  2020.7-2021.2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79A3"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79A3"/>
                          <w:sz w:val="30"/>
                          <w:szCs w:val="3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79A3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项目描述：为玩偶盲盒店构造街机玩法游戏，有三大模块，推币机器，套绳子，古堡冒险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22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项目总体搭建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220" w:firstLineChars="1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推进项目进度流程和各方沟通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3.推币机器模块总体构建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4.古堡冒险模块总体构建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220" w:firstLineChars="1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5.网络系统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220" w:firstLineChars="1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6.抽奖转盘系统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7.公告系统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8.与甲方进行沟通和SDK对接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9.部分参与套绳子模块构建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6779A3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5750"/>
                          <w:sz w:val="24"/>
                          <w:szCs w:val="24"/>
                          <w:lang w:val="en-US" w:eastAsia="zh-CN"/>
                        </w:rPr>
                        <w:t xml:space="preserve">项目三：剑之刃              游戏类型：RPG            项目时间  2019.5-2020.2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79A3"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79A3"/>
                          <w:sz w:val="30"/>
                          <w:szCs w:val="3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779A3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在《剑之刃》的世界中，你除了需要扮演不同的角色，还将以不同的处世立场——或善、或恶、或中庸——投身于纷繁复杂的江湖之中。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220" w:firstLineChars="1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B9BD5" w:themeColor="accen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1.一键组队功能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2.背包系统，物品的使用以及装备穿戴。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3.装备系统，装备强化，特殊装备。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4.每日、每周任务界面显示。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5.商城系统，物品的购买以及界面的显示。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6.单机副本怪物AI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7.宠物系统，宠物界面的开发。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8.等级、战斗力、关卡进度等排行榜界面显示。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-1113790</wp:posOffset>
                </wp:positionH>
                <wp:positionV relativeFrom="paragraph">
                  <wp:posOffset>-1887855</wp:posOffset>
                </wp:positionV>
                <wp:extent cx="7810500" cy="10899140"/>
                <wp:effectExtent l="0" t="0" r="0" b="1651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7pt;margin-top:-148.65pt;height:858.2pt;width:615pt;z-index:-251655168;v-text-anchor:middle;mso-width-relative:page;mso-height-relative:page;" fillcolor="#FFFFFF [3212]" filled="t" stroked="f" coordsize="21600,21600" o:gfxdata="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VkyF94AAAAPAQAADwAAAAAAAAABACAAAAAiAAAAZHJzL2Rvd25y&#10;ZXYueG1sUEsBAhQAFAAAAAgAh07iQEZQGIBqAgAAzwQAAA4AAAAAAAAAAQAgAAAAL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-627380</wp:posOffset>
                </wp:positionV>
                <wp:extent cx="7200900" cy="10344150"/>
                <wp:effectExtent l="28575" t="28575" r="28575" b="28575"/>
                <wp:wrapNone/>
                <wp:docPr id="46" name="剪去对角的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0900" cy="10344150"/>
                        </a:xfrm>
                        <a:prstGeom prst="snip2DiagRect">
                          <a:avLst>
                            <a:gd name="adj1" fmla="val 0"/>
                            <a:gd name="adj2" fmla="val 8756"/>
                          </a:avLst>
                        </a:prstGeom>
                        <a:noFill/>
                        <a:ln w="57150">
                          <a:solidFill>
                            <a:srgbClr val="8FB7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74.55pt;margin-top:-49.4pt;height:814.5pt;width:567pt;z-index:251669504;v-text-anchor:middle;mso-width-relative:page;mso-height-relative:page;" filled="f" stroked="t" coordsize="7200900,10344150" o:gfxdata="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fAOpbNkAAAANAQAADwAAAAAAAAABACAA&#10;AAAiAAAAZHJzL2Rvd25yZXYueG1sUEsBAhQAFAAAAAgAh07iQB1koxG3AgAAPQUAAA4AAAAAAAAA&#10;AQAgAAAAKAEAAGRycy9lMm9Eb2MueG1sUEsFBgAAAAAGAAYAWQEAAFEGAAAAAA==&#10;" path="m0,0l6570389,0,7200900,630510,7200900,10344150,7200900,10344150,630510,10344150,0,9713639,0,0xe">
                <v:path o:connectlocs="7200900,5172075;3600450,10344150;0,5172075;3600450,0" o:connectangles="0,82,164,247"/>
                <v:fill on="f" focussize="0,0"/>
                <v:stroke weight="4.5pt" color="#8FB7B9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2657475</wp:posOffset>
                </wp:positionV>
                <wp:extent cx="6497955" cy="66052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465" y="3769995"/>
                          <a:ext cx="6497955" cy="660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05pt;margin-top:209.25pt;height:520.1pt;width:511.65pt;z-index:251681792;mso-width-relative:page;mso-height-relative:page;" filled="f" stroked="f" coordsize="21600,21600" o:gfxdata="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CCZlXdAAAADAEAAA8A&#10;AAAAAAAAAQAgAAAAIgAAAGRycy9kb3ducmV2LnhtbFBLAQIUABQAAAAIAIdO4kAvw4jISwIAAHQ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6309995</wp:posOffset>
                </wp:positionV>
                <wp:extent cx="6497955" cy="33299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955" cy="33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25pt;margin-top:496.85pt;height:262.2pt;width:511.65pt;z-index:251672576;mso-width-relative:page;mso-height-relative:page;" filled="f" stroked="f" coordsize="21600,21600" o:gfxdata="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pb7M3AAAAAwBAAAPAAAAAAAAAAEAIAAAACIA&#10;AABkcnMvZG93bnJldi54bWxQSwECFAAUAAAACACHTuJAzwD2d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br w:type="page"/>
      </w:r>
    </w:p>
    <w:p>
      <w:pPr>
        <w:rPr>
          <w:rFonts w:hint="eastAsia"/>
          <w:sz w:val="21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-440690</wp:posOffset>
                </wp:positionV>
                <wp:extent cx="6541135" cy="991489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135" cy="9914890"/>
                          <a:chOff x="5884" y="37074"/>
                          <a:chExt cx="10301" cy="7321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5952" y="37074"/>
                            <a:ext cx="10233" cy="7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62" w:afterLines="20"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62" w:afterLines="20"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62" w:afterLines="20"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779A3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项目四：求生之塔            游戏类型：SLG                项目时间   2019.1-2019.5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30"/>
                                  <w:szCs w:val="30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440" w:firstLineChars="20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求生之塔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是一款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奇幻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风格的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塔防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策略游戏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着重于策略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和玩家的反应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，是一款休闲玩法的策略游戏。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主要工作：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使用FSM编写英雄人物状态机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firstLine="0" w:firstLine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商店充值界面开发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firstLine="0" w:firstLine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模式关卡界面选择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firstLine="0" w:firstLine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防御塔建造、升级、拆除、攻击目标判定的开发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英雄选择和英雄技能升级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62" w:afterLines="20"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62" w:afterLines="20"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779A3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D575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项目五：枪神出击             游戏类型FPS                 项目时间   2018.9-2019.1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30"/>
                                  <w:szCs w:val="30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779A3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440" w:firstLineChars="20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本项目属于一款FPS类游戏，给玩家身临其境的游戏体验，增强了游戏的主动性和真实感。其中有个人竞技，大逃杀，团队对抗等多种模式，玩法多样。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主要工作：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78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78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人物控制逻辑的开发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2. 商城系统的开发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3. 负责签到系统的开发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4. 实现任务系统和背包系统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5. 负责单人训练模式的开发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6. 负责地图中的道具随机生成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7. 皮肤展示系统的开发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884" y="42904"/>
                            <a:ext cx="10123" cy="1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5pt;margin-top:-34.7pt;height:780.7pt;width:515.05pt;z-index:251677696;mso-width-relative:page;mso-height-relative:page;" coordorigin="5884,37074" coordsize="10301,7321" o:gfxdata="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IvZZGzcAAAADAEAAA8AAAAAAAAAAQAgAAAAIgAAAGRycy9kb3du&#10;cmV2LnhtbFBLAQIUABQAAAAIAIdO4kALWrvc3wIAACkIAAAOAAAAAAAAAAEAIAAAACsBAABkcnMv&#10;ZTJvRG9jLnhtbFBLBQYAAAAABgAGAFkBAAB8BgAAAAA=&#10;">
                <o:lock v:ext="edit" aspectratio="f"/>
                <v:shape id="_x0000_s1026" o:spid="_x0000_s1026" o:spt="202" type="#_x0000_t202" style="position:absolute;left:5952;top:37074;height:7321;width:1023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after="62" w:afterLines="20"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after="62" w:afterLines="20"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after="62" w:afterLines="20" w:line="240" w:lineRule="auto"/>
                          <w:jc w:val="left"/>
                          <w:textAlignment w:val="auto"/>
                          <w:outlineLvl w:val="9"/>
                          <w:rPr>
                            <w:rFonts w:ascii="微软雅黑" w:hAnsi="微软雅黑" w:eastAsia="微软雅黑"/>
                            <w:b/>
                            <w:bCs/>
                            <w:color w:val="6779A3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  <w:t xml:space="preserve">项目四：求生之塔            游戏类型：SLG                项目时间   2019.1-2019.5 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9BD5" w:themeColor="accen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28"/>
                            <w:szCs w:val="2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30"/>
                            <w:szCs w:val="30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项目描述：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440" w:firstLineChars="20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求生之塔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是一款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奇幻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风格的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塔防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策略游戏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着重于策略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和玩家的反应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，是一款休闲玩法的策略游戏。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主要工作：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使用FSM编写英雄人物状态机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firstLine="0" w:firstLine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商店充值界面开发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firstLine="0" w:firstLine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模式关卡界面选择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firstLine="0" w:firstLine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防御塔建造、升级、拆除、攻击目标判定的开发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英雄选择和英雄技能升级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after="62" w:afterLines="20"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after="62" w:afterLines="20" w:line="240" w:lineRule="auto"/>
                          <w:jc w:val="left"/>
                          <w:textAlignment w:val="auto"/>
                          <w:outlineLvl w:val="9"/>
                          <w:rPr>
                            <w:rFonts w:ascii="微软雅黑" w:hAnsi="微软雅黑" w:eastAsia="微软雅黑"/>
                            <w:b/>
                            <w:bCs/>
                            <w:color w:val="6779A3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D5750"/>
                            <w:sz w:val="24"/>
                            <w:szCs w:val="24"/>
                            <w:lang w:val="en-US" w:eastAsia="zh-CN"/>
                          </w:rPr>
                          <w:t xml:space="preserve">项目五：枪神出击             游戏类型FPS                 项目时间   2018.9-2019.1 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9BD5" w:themeColor="accen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28"/>
                            <w:szCs w:val="2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30"/>
                            <w:szCs w:val="30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779A3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440" w:firstLineChars="20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本项目属于一款FPS类游戏，给玩家身临其境的游戏体验，增强了游戏的主动性和真实感。其中有个人竞技，大逃杀，团队对抗等多种模式，玩法多样。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主要工作：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78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78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人物控制逻辑的开发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2. 商城系统的开发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3. 负责签到系统的开发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4. 实现任务系统和背包系统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5. 负责单人训练模式的开发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6. 负责地图中的道具随机生成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7. 皮肤展示系统的开发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4;top:42904;height:1476;width:10123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-1184275</wp:posOffset>
                </wp:positionH>
                <wp:positionV relativeFrom="paragraph">
                  <wp:posOffset>-1000760</wp:posOffset>
                </wp:positionV>
                <wp:extent cx="7810500" cy="10899140"/>
                <wp:effectExtent l="0" t="0" r="0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25pt;margin-top:-78.8pt;height:858.2pt;width:615pt;z-index:-251655168;v-text-anchor:middle;mso-width-relative:page;mso-height-relative:page;" fillcolor="#FFFFFF [3212]" filled="t" stroked="f" coordsize="21600,21600" o:gfxdata="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+fOj/cAAAADwEAAA8AAAAAAAAAAQAgAAAAIgAAAGRycy9kb3ducmV2&#10;LnhtbFBLAQIUABQAAAAIAIdO4kDSSSaMagIAAM8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-612775</wp:posOffset>
                </wp:positionV>
                <wp:extent cx="7200900" cy="10344150"/>
                <wp:effectExtent l="28575" t="28575" r="28575" b="28575"/>
                <wp:wrapNone/>
                <wp:docPr id="47" name="剪去对角的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0900" cy="10344150"/>
                        </a:xfrm>
                        <a:prstGeom prst="snip2DiagRect">
                          <a:avLst>
                            <a:gd name="adj1" fmla="val 0"/>
                            <a:gd name="adj2" fmla="val 8756"/>
                          </a:avLst>
                        </a:prstGeom>
                        <a:noFill/>
                        <a:ln w="57150">
                          <a:solidFill>
                            <a:srgbClr val="8FB7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75.15pt;margin-top:-48.25pt;height:814.5pt;width:567pt;z-index:251669504;v-text-anchor:middle;mso-width-relative:page;mso-height-relative:page;" filled="f" stroked="t" coordsize="7200900,10344150" o:gfxdata="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fZeY02gAAAA0BAAAPAAAAAAAAAAEA&#10;IAAAACIAAABkcnMvZG93bnJldi54bWxQSwECFAAUAAAACACHTuJA924C+7gCAAA9BQAADgAAAAAA&#10;AAABACAAAAApAQAAZHJzL2Uyb0RvYy54bWxQSwUGAAAAAAYABgBZAQAAUwYAAAAA&#10;" path="m0,0l6570389,0,7200900,630510,7200900,10344150,7200900,10344150,630510,10344150,0,9713639,0,0xe">
                <v:path o:connectlocs="7200900,5172075;3600450,10344150;0,5172075;3600450,0" o:connectangles="0,82,164,247"/>
                <v:fill on="f" focussize="0,0"/>
                <v:stroke weight="4.5pt" color="#8FB7B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-260350</wp:posOffset>
                </wp:positionV>
                <wp:extent cx="36195" cy="504190"/>
                <wp:effectExtent l="0" t="0" r="1905" b="101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85pt;margin-top:-20.5pt;height:39.7pt;width:2.85pt;z-index:251662336;v-text-anchor:middle;mso-width-relative:page;mso-height-relative:page;" fillcolor="#FFFFFF [3212]" filled="t" stroked="f" coordsize="21600,21600" o:gfxdata="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bquhNoAAAAKAQAADwAAAAAAAAABACAAAAAiAAAAZHJzL2Rvd25yZXYu&#10;eG1sUEsBAhQAFAAAAAgAh07iQJ4SaXBrAgAAy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03321"/>
    <w:multiLevelType w:val="singleLevel"/>
    <w:tmpl w:val="FD003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CDC95A"/>
    <w:multiLevelType w:val="singleLevel"/>
    <w:tmpl w:val="28CDC9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F620C2"/>
    <w:multiLevelType w:val="singleLevel"/>
    <w:tmpl w:val="38F620C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732C2"/>
    <w:rsid w:val="00414CE6"/>
    <w:rsid w:val="00982217"/>
    <w:rsid w:val="00C92AAA"/>
    <w:rsid w:val="00D036C3"/>
    <w:rsid w:val="00E6068F"/>
    <w:rsid w:val="0150760A"/>
    <w:rsid w:val="01894E35"/>
    <w:rsid w:val="019A0BB7"/>
    <w:rsid w:val="01EA31BC"/>
    <w:rsid w:val="02353540"/>
    <w:rsid w:val="023772EA"/>
    <w:rsid w:val="02491B6D"/>
    <w:rsid w:val="026B1029"/>
    <w:rsid w:val="026C4797"/>
    <w:rsid w:val="02A1157D"/>
    <w:rsid w:val="02BA3F8E"/>
    <w:rsid w:val="02C50BCC"/>
    <w:rsid w:val="0316024C"/>
    <w:rsid w:val="0353306A"/>
    <w:rsid w:val="035D76AB"/>
    <w:rsid w:val="03746426"/>
    <w:rsid w:val="039164D2"/>
    <w:rsid w:val="03A64426"/>
    <w:rsid w:val="03F41A85"/>
    <w:rsid w:val="041C1553"/>
    <w:rsid w:val="04237D89"/>
    <w:rsid w:val="042C3E7C"/>
    <w:rsid w:val="043158F8"/>
    <w:rsid w:val="04395400"/>
    <w:rsid w:val="04395768"/>
    <w:rsid w:val="0489456D"/>
    <w:rsid w:val="049F4EAB"/>
    <w:rsid w:val="04A1382F"/>
    <w:rsid w:val="04C437E6"/>
    <w:rsid w:val="04CF2F67"/>
    <w:rsid w:val="04E36635"/>
    <w:rsid w:val="04FB005D"/>
    <w:rsid w:val="050E2492"/>
    <w:rsid w:val="05277C5F"/>
    <w:rsid w:val="05452235"/>
    <w:rsid w:val="055314BE"/>
    <w:rsid w:val="056D375F"/>
    <w:rsid w:val="05924FA8"/>
    <w:rsid w:val="05A3343E"/>
    <w:rsid w:val="05AC22BC"/>
    <w:rsid w:val="05B11293"/>
    <w:rsid w:val="06035A39"/>
    <w:rsid w:val="060E53C9"/>
    <w:rsid w:val="06445192"/>
    <w:rsid w:val="064B71DB"/>
    <w:rsid w:val="064C3473"/>
    <w:rsid w:val="064E667D"/>
    <w:rsid w:val="06546D16"/>
    <w:rsid w:val="06A7561A"/>
    <w:rsid w:val="06B126FE"/>
    <w:rsid w:val="06FD4CC7"/>
    <w:rsid w:val="072577AC"/>
    <w:rsid w:val="073D5688"/>
    <w:rsid w:val="076D2A28"/>
    <w:rsid w:val="07820B94"/>
    <w:rsid w:val="07FC091D"/>
    <w:rsid w:val="081437B8"/>
    <w:rsid w:val="08575FFD"/>
    <w:rsid w:val="08600BA6"/>
    <w:rsid w:val="087237B1"/>
    <w:rsid w:val="08B10699"/>
    <w:rsid w:val="08D74B38"/>
    <w:rsid w:val="08D75E7B"/>
    <w:rsid w:val="08DC243F"/>
    <w:rsid w:val="090E1192"/>
    <w:rsid w:val="0928653E"/>
    <w:rsid w:val="0936353C"/>
    <w:rsid w:val="09425845"/>
    <w:rsid w:val="0969178C"/>
    <w:rsid w:val="09931565"/>
    <w:rsid w:val="099512B1"/>
    <w:rsid w:val="0A036D34"/>
    <w:rsid w:val="0A273913"/>
    <w:rsid w:val="0A2763AD"/>
    <w:rsid w:val="0A476236"/>
    <w:rsid w:val="0A5F0CEF"/>
    <w:rsid w:val="0AC60DB6"/>
    <w:rsid w:val="0AC6218B"/>
    <w:rsid w:val="0AD05B39"/>
    <w:rsid w:val="0ADA4E87"/>
    <w:rsid w:val="0AFA761E"/>
    <w:rsid w:val="0B1F59B1"/>
    <w:rsid w:val="0B492593"/>
    <w:rsid w:val="0B4B199C"/>
    <w:rsid w:val="0B8D6FEC"/>
    <w:rsid w:val="0BA61BD1"/>
    <w:rsid w:val="0C1F6C54"/>
    <w:rsid w:val="0C4B6DB9"/>
    <w:rsid w:val="0C61547A"/>
    <w:rsid w:val="0C653676"/>
    <w:rsid w:val="0C6725E8"/>
    <w:rsid w:val="0C851D03"/>
    <w:rsid w:val="0CAC4B4C"/>
    <w:rsid w:val="0CCE2B10"/>
    <w:rsid w:val="0CFA5AB9"/>
    <w:rsid w:val="0D271AB6"/>
    <w:rsid w:val="0D3612A2"/>
    <w:rsid w:val="0D40536A"/>
    <w:rsid w:val="0DC44A3C"/>
    <w:rsid w:val="0DC52185"/>
    <w:rsid w:val="0DF071A2"/>
    <w:rsid w:val="0E0960CC"/>
    <w:rsid w:val="0E1513DE"/>
    <w:rsid w:val="0E234100"/>
    <w:rsid w:val="0E642DE5"/>
    <w:rsid w:val="0E683E76"/>
    <w:rsid w:val="0E6E7B0F"/>
    <w:rsid w:val="0E7200BB"/>
    <w:rsid w:val="0EAF49D2"/>
    <w:rsid w:val="0EC86354"/>
    <w:rsid w:val="0F0E2BA8"/>
    <w:rsid w:val="0F2C51F5"/>
    <w:rsid w:val="0F377A67"/>
    <w:rsid w:val="0F580654"/>
    <w:rsid w:val="0FAF0F65"/>
    <w:rsid w:val="0FE74D10"/>
    <w:rsid w:val="101A7D4F"/>
    <w:rsid w:val="10BB33AB"/>
    <w:rsid w:val="10D57F17"/>
    <w:rsid w:val="11136D56"/>
    <w:rsid w:val="1118373D"/>
    <w:rsid w:val="114F0C0F"/>
    <w:rsid w:val="11734551"/>
    <w:rsid w:val="11765EE8"/>
    <w:rsid w:val="118E2678"/>
    <w:rsid w:val="11A449DB"/>
    <w:rsid w:val="11D14E04"/>
    <w:rsid w:val="11D7588F"/>
    <w:rsid w:val="11DA2096"/>
    <w:rsid w:val="11E240F5"/>
    <w:rsid w:val="11FC6864"/>
    <w:rsid w:val="1231672F"/>
    <w:rsid w:val="12435A12"/>
    <w:rsid w:val="125C77B6"/>
    <w:rsid w:val="128F4427"/>
    <w:rsid w:val="12B1756E"/>
    <w:rsid w:val="12BA18EA"/>
    <w:rsid w:val="12EC722E"/>
    <w:rsid w:val="12EE26E7"/>
    <w:rsid w:val="12F80EE3"/>
    <w:rsid w:val="130540FB"/>
    <w:rsid w:val="130B091F"/>
    <w:rsid w:val="134955D0"/>
    <w:rsid w:val="13504F46"/>
    <w:rsid w:val="13560DF1"/>
    <w:rsid w:val="13665E1A"/>
    <w:rsid w:val="13846FD5"/>
    <w:rsid w:val="138B3ACC"/>
    <w:rsid w:val="13A00711"/>
    <w:rsid w:val="13C16D6D"/>
    <w:rsid w:val="13C750AF"/>
    <w:rsid w:val="13CC25BA"/>
    <w:rsid w:val="13CF2B0B"/>
    <w:rsid w:val="142827E4"/>
    <w:rsid w:val="14440E04"/>
    <w:rsid w:val="14784523"/>
    <w:rsid w:val="1487072A"/>
    <w:rsid w:val="14A2445B"/>
    <w:rsid w:val="14AA7DB0"/>
    <w:rsid w:val="14CE746B"/>
    <w:rsid w:val="14F3305F"/>
    <w:rsid w:val="15106F99"/>
    <w:rsid w:val="152C2D85"/>
    <w:rsid w:val="15E44A75"/>
    <w:rsid w:val="15F458C4"/>
    <w:rsid w:val="15F829F1"/>
    <w:rsid w:val="162E6712"/>
    <w:rsid w:val="163A376E"/>
    <w:rsid w:val="164E1AD4"/>
    <w:rsid w:val="168649DB"/>
    <w:rsid w:val="16B7108E"/>
    <w:rsid w:val="16BA53EF"/>
    <w:rsid w:val="172F50E9"/>
    <w:rsid w:val="175D340E"/>
    <w:rsid w:val="175E0287"/>
    <w:rsid w:val="17667BAA"/>
    <w:rsid w:val="179B3F36"/>
    <w:rsid w:val="179E7F9C"/>
    <w:rsid w:val="17F37822"/>
    <w:rsid w:val="18040F56"/>
    <w:rsid w:val="181B31B5"/>
    <w:rsid w:val="182D6F8A"/>
    <w:rsid w:val="18403A85"/>
    <w:rsid w:val="18420CED"/>
    <w:rsid w:val="185177CF"/>
    <w:rsid w:val="188A0D17"/>
    <w:rsid w:val="18B74A50"/>
    <w:rsid w:val="18FC11D9"/>
    <w:rsid w:val="191044B0"/>
    <w:rsid w:val="19222D9A"/>
    <w:rsid w:val="198163B3"/>
    <w:rsid w:val="19AA2992"/>
    <w:rsid w:val="1A2024D1"/>
    <w:rsid w:val="1A5E2BEC"/>
    <w:rsid w:val="1A6F5C8D"/>
    <w:rsid w:val="1A8C17C0"/>
    <w:rsid w:val="1A920B66"/>
    <w:rsid w:val="1AB5423B"/>
    <w:rsid w:val="1ABD45DC"/>
    <w:rsid w:val="1AC2035B"/>
    <w:rsid w:val="1ACC4CC5"/>
    <w:rsid w:val="1AD40C4E"/>
    <w:rsid w:val="1B003E05"/>
    <w:rsid w:val="1B1953CE"/>
    <w:rsid w:val="1B7D2CDE"/>
    <w:rsid w:val="1B845935"/>
    <w:rsid w:val="1BC21CB3"/>
    <w:rsid w:val="1BE86F08"/>
    <w:rsid w:val="1C393BCD"/>
    <w:rsid w:val="1C4032FE"/>
    <w:rsid w:val="1C4A28D6"/>
    <w:rsid w:val="1C4F04A0"/>
    <w:rsid w:val="1C534DE0"/>
    <w:rsid w:val="1C6534D5"/>
    <w:rsid w:val="1C72482D"/>
    <w:rsid w:val="1CBD1A34"/>
    <w:rsid w:val="1CC14CD6"/>
    <w:rsid w:val="1CD00DE8"/>
    <w:rsid w:val="1CEB0121"/>
    <w:rsid w:val="1D1E1D0B"/>
    <w:rsid w:val="1D3922D9"/>
    <w:rsid w:val="1D9E609E"/>
    <w:rsid w:val="1DAC3082"/>
    <w:rsid w:val="1DBD39A9"/>
    <w:rsid w:val="1DC076F7"/>
    <w:rsid w:val="1DE212EF"/>
    <w:rsid w:val="1DFC7297"/>
    <w:rsid w:val="1E70600C"/>
    <w:rsid w:val="1EBC1EF4"/>
    <w:rsid w:val="1EBC2096"/>
    <w:rsid w:val="1ECC7278"/>
    <w:rsid w:val="1ED41662"/>
    <w:rsid w:val="1ED47BC9"/>
    <w:rsid w:val="1F2A443D"/>
    <w:rsid w:val="1F903A73"/>
    <w:rsid w:val="1FA40790"/>
    <w:rsid w:val="1FD75C38"/>
    <w:rsid w:val="20276B61"/>
    <w:rsid w:val="203B4AFC"/>
    <w:rsid w:val="204E4BD9"/>
    <w:rsid w:val="205276F9"/>
    <w:rsid w:val="206B2C4F"/>
    <w:rsid w:val="20842337"/>
    <w:rsid w:val="20864DB8"/>
    <w:rsid w:val="208B431E"/>
    <w:rsid w:val="209A6896"/>
    <w:rsid w:val="20AF2650"/>
    <w:rsid w:val="20CD3575"/>
    <w:rsid w:val="20D7408D"/>
    <w:rsid w:val="210274E9"/>
    <w:rsid w:val="210340D6"/>
    <w:rsid w:val="212D20A3"/>
    <w:rsid w:val="213E065A"/>
    <w:rsid w:val="21790FFE"/>
    <w:rsid w:val="217E6BB0"/>
    <w:rsid w:val="21A466FC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44138D"/>
    <w:rsid w:val="235107ED"/>
    <w:rsid w:val="23586583"/>
    <w:rsid w:val="23884437"/>
    <w:rsid w:val="23BC11FA"/>
    <w:rsid w:val="23BE2423"/>
    <w:rsid w:val="24145847"/>
    <w:rsid w:val="24225F77"/>
    <w:rsid w:val="243C7F32"/>
    <w:rsid w:val="245B5D30"/>
    <w:rsid w:val="245D7A00"/>
    <w:rsid w:val="24630750"/>
    <w:rsid w:val="247C6B1D"/>
    <w:rsid w:val="24AB6C23"/>
    <w:rsid w:val="24C611D6"/>
    <w:rsid w:val="24D9302D"/>
    <w:rsid w:val="2513099B"/>
    <w:rsid w:val="25246AA4"/>
    <w:rsid w:val="25614B5D"/>
    <w:rsid w:val="2564604E"/>
    <w:rsid w:val="25754019"/>
    <w:rsid w:val="258E671E"/>
    <w:rsid w:val="25BE68D2"/>
    <w:rsid w:val="25CA0226"/>
    <w:rsid w:val="25DB23F1"/>
    <w:rsid w:val="25ED0DD7"/>
    <w:rsid w:val="26107C3E"/>
    <w:rsid w:val="262069EA"/>
    <w:rsid w:val="2622585A"/>
    <w:rsid w:val="265F26DE"/>
    <w:rsid w:val="266A65CC"/>
    <w:rsid w:val="266C4583"/>
    <w:rsid w:val="268714FF"/>
    <w:rsid w:val="26A04AB9"/>
    <w:rsid w:val="26F23447"/>
    <w:rsid w:val="271F446D"/>
    <w:rsid w:val="27383DAE"/>
    <w:rsid w:val="273F48DE"/>
    <w:rsid w:val="2754104E"/>
    <w:rsid w:val="27637208"/>
    <w:rsid w:val="27987F0B"/>
    <w:rsid w:val="279A2070"/>
    <w:rsid w:val="27A665C8"/>
    <w:rsid w:val="27AE362C"/>
    <w:rsid w:val="27B00886"/>
    <w:rsid w:val="27BF3329"/>
    <w:rsid w:val="27E45486"/>
    <w:rsid w:val="27E65A8A"/>
    <w:rsid w:val="27E9111D"/>
    <w:rsid w:val="28210E0A"/>
    <w:rsid w:val="28476FE9"/>
    <w:rsid w:val="285B4B90"/>
    <w:rsid w:val="287F4463"/>
    <w:rsid w:val="28847B42"/>
    <w:rsid w:val="289D2958"/>
    <w:rsid w:val="28C83843"/>
    <w:rsid w:val="28E3255D"/>
    <w:rsid w:val="290106E0"/>
    <w:rsid w:val="292C2C40"/>
    <w:rsid w:val="29492DB6"/>
    <w:rsid w:val="29564034"/>
    <w:rsid w:val="298B05D7"/>
    <w:rsid w:val="29911664"/>
    <w:rsid w:val="29DB5221"/>
    <w:rsid w:val="29FC1EA0"/>
    <w:rsid w:val="2A125065"/>
    <w:rsid w:val="2A1771DF"/>
    <w:rsid w:val="2A795E61"/>
    <w:rsid w:val="2A8621E4"/>
    <w:rsid w:val="2A8A4B47"/>
    <w:rsid w:val="2A975673"/>
    <w:rsid w:val="2ACE343D"/>
    <w:rsid w:val="2AFB4B8E"/>
    <w:rsid w:val="2B070C22"/>
    <w:rsid w:val="2B3449E5"/>
    <w:rsid w:val="2B3E4C64"/>
    <w:rsid w:val="2B7D5F2D"/>
    <w:rsid w:val="2BAB5E2A"/>
    <w:rsid w:val="2BD273E5"/>
    <w:rsid w:val="2BEF06F8"/>
    <w:rsid w:val="2C073D2D"/>
    <w:rsid w:val="2C10394A"/>
    <w:rsid w:val="2C2B4D4A"/>
    <w:rsid w:val="2C6C7899"/>
    <w:rsid w:val="2C9E4EE2"/>
    <w:rsid w:val="2CA75A3B"/>
    <w:rsid w:val="2CD91894"/>
    <w:rsid w:val="2CDF1B03"/>
    <w:rsid w:val="2CF86B1E"/>
    <w:rsid w:val="2D0D6D7A"/>
    <w:rsid w:val="2D21375B"/>
    <w:rsid w:val="2D6A48E8"/>
    <w:rsid w:val="2D8F6BF2"/>
    <w:rsid w:val="2D9049E7"/>
    <w:rsid w:val="2DC21AD1"/>
    <w:rsid w:val="2DC3461C"/>
    <w:rsid w:val="2DFA0D38"/>
    <w:rsid w:val="2E01406E"/>
    <w:rsid w:val="2E0E59B7"/>
    <w:rsid w:val="2E151B14"/>
    <w:rsid w:val="2E2C3B50"/>
    <w:rsid w:val="2E4C5B33"/>
    <w:rsid w:val="2E696325"/>
    <w:rsid w:val="2E6B5FB9"/>
    <w:rsid w:val="2E7653DA"/>
    <w:rsid w:val="2E824F6F"/>
    <w:rsid w:val="2EEA406D"/>
    <w:rsid w:val="2EEC1F2C"/>
    <w:rsid w:val="2EF74D9A"/>
    <w:rsid w:val="2F0D4596"/>
    <w:rsid w:val="2F212B1B"/>
    <w:rsid w:val="2F255DE2"/>
    <w:rsid w:val="2F552474"/>
    <w:rsid w:val="2F6D372F"/>
    <w:rsid w:val="2F9E039E"/>
    <w:rsid w:val="2FB1324F"/>
    <w:rsid w:val="30013F99"/>
    <w:rsid w:val="30094335"/>
    <w:rsid w:val="301949EA"/>
    <w:rsid w:val="301C491F"/>
    <w:rsid w:val="30862488"/>
    <w:rsid w:val="30B015F7"/>
    <w:rsid w:val="30C80FB3"/>
    <w:rsid w:val="30EF2188"/>
    <w:rsid w:val="313B752E"/>
    <w:rsid w:val="314900E1"/>
    <w:rsid w:val="31BD4BAF"/>
    <w:rsid w:val="321441E4"/>
    <w:rsid w:val="322504AE"/>
    <w:rsid w:val="32384404"/>
    <w:rsid w:val="32546D64"/>
    <w:rsid w:val="32551D02"/>
    <w:rsid w:val="325A1469"/>
    <w:rsid w:val="329B3304"/>
    <w:rsid w:val="32A17336"/>
    <w:rsid w:val="32A27C71"/>
    <w:rsid w:val="32BF1A24"/>
    <w:rsid w:val="32E20814"/>
    <w:rsid w:val="32E761C4"/>
    <w:rsid w:val="338F6883"/>
    <w:rsid w:val="33AA0345"/>
    <w:rsid w:val="33AA38DD"/>
    <w:rsid w:val="33AF78C9"/>
    <w:rsid w:val="33BA1E63"/>
    <w:rsid w:val="33EF21AA"/>
    <w:rsid w:val="33F74B00"/>
    <w:rsid w:val="34370ACC"/>
    <w:rsid w:val="34481AFC"/>
    <w:rsid w:val="34484F06"/>
    <w:rsid w:val="34484F30"/>
    <w:rsid w:val="345707D6"/>
    <w:rsid w:val="347474FF"/>
    <w:rsid w:val="34843D93"/>
    <w:rsid w:val="34A76F77"/>
    <w:rsid w:val="34CA04A3"/>
    <w:rsid w:val="35883204"/>
    <w:rsid w:val="35AE6E11"/>
    <w:rsid w:val="35CA4F85"/>
    <w:rsid w:val="35F9161E"/>
    <w:rsid w:val="360B7BA0"/>
    <w:rsid w:val="3647586B"/>
    <w:rsid w:val="36513789"/>
    <w:rsid w:val="365E4655"/>
    <w:rsid w:val="36763B2E"/>
    <w:rsid w:val="36833557"/>
    <w:rsid w:val="3690433E"/>
    <w:rsid w:val="37BE2A14"/>
    <w:rsid w:val="37DB0ECC"/>
    <w:rsid w:val="37E11AB7"/>
    <w:rsid w:val="37E718EF"/>
    <w:rsid w:val="381B27FE"/>
    <w:rsid w:val="38330051"/>
    <w:rsid w:val="384F7445"/>
    <w:rsid w:val="385F0C77"/>
    <w:rsid w:val="3879584B"/>
    <w:rsid w:val="389855F5"/>
    <w:rsid w:val="38A67788"/>
    <w:rsid w:val="38FF429D"/>
    <w:rsid w:val="392A2DC2"/>
    <w:rsid w:val="392C0473"/>
    <w:rsid w:val="396C17B1"/>
    <w:rsid w:val="398306DC"/>
    <w:rsid w:val="39B5714D"/>
    <w:rsid w:val="39BA50A4"/>
    <w:rsid w:val="39D30A85"/>
    <w:rsid w:val="3A0563AA"/>
    <w:rsid w:val="3A140BA9"/>
    <w:rsid w:val="3A2D3996"/>
    <w:rsid w:val="3A3B1957"/>
    <w:rsid w:val="3A6046F2"/>
    <w:rsid w:val="3A713579"/>
    <w:rsid w:val="3A79139C"/>
    <w:rsid w:val="3A8F68CB"/>
    <w:rsid w:val="3ABE0451"/>
    <w:rsid w:val="3B014ED1"/>
    <w:rsid w:val="3B53083E"/>
    <w:rsid w:val="3B5D0F38"/>
    <w:rsid w:val="3B6960BF"/>
    <w:rsid w:val="3B8C1BE2"/>
    <w:rsid w:val="3BCC57B1"/>
    <w:rsid w:val="3BD2119D"/>
    <w:rsid w:val="3BFF5F51"/>
    <w:rsid w:val="3C037A1A"/>
    <w:rsid w:val="3C2160E5"/>
    <w:rsid w:val="3C2454C2"/>
    <w:rsid w:val="3C375B96"/>
    <w:rsid w:val="3C3F6A51"/>
    <w:rsid w:val="3C9B0303"/>
    <w:rsid w:val="3CB93D65"/>
    <w:rsid w:val="3CEA435A"/>
    <w:rsid w:val="3D4637E1"/>
    <w:rsid w:val="3D695766"/>
    <w:rsid w:val="3DDF42CD"/>
    <w:rsid w:val="3DEC4546"/>
    <w:rsid w:val="3DF61F78"/>
    <w:rsid w:val="3E32349B"/>
    <w:rsid w:val="3E4E4053"/>
    <w:rsid w:val="3E67503D"/>
    <w:rsid w:val="3E7B12F8"/>
    <w:rsid w:val="3EEB161B"/>
    <w:rsid w:val="3F341E6D"/>
    <w:rsid w:val="3F4674F1"/>
    <w:rsid w:val="40185D56"/>
    <w:rsid w:val="403A69F2"/>
    <w:rsid w:val="40486C8E"/>
    <w:rsid w:val="406204B1"/>
    <w:rsid w:val="4074279E"/>
    <w:rsid w:val="40755E63"/>
    <w:rsid w:val="40ED28D7"/>
    <w:rsid w:val="41260C20"/>
    <w:rsid w:val="414046AA"/>
    <w:rsid w:val="414A0D60"/>
    <w:rsid w:val="41561554"/>
    <w:rsid w:val="41572D65"/>
    <w:rsid w:val="41712063"/>
    <w:rsid w:val="41754D1F"/>
    <w:rsid w:val="41933A5D"/>
    <w:rsid w:val="41955490"/>
    <w:rsid w:val="41A7518D"/>
    <w:rsid w:val="41D6397F"/>
    <w:rsid w:val="423B4745"/>
    <w:rsid w:val="423C1A41"/>
    <w:rsid w:val="424C5CAA"/>
    <w:rsid w:val="428622B0"/>
    <w:rsid w:val="429E2C9D"/>
    <w:rsid w:val="42B850ED"/>
    <w:rsid w:val="43010085"/>
    <w:rsid w:val="43107CA2"/>
    <w:rsid w:val="4322086C"/>
    <w:rsid w:val="435940F8"/>
    <w:rsid w:val="43797EC0"/>
    <w:rsid w:val="43806FDC"/>
    <w:rsid w:val="43AD5FC1"/>
    <w:rsid w:val="43B458B4"/>
    <w:rsid w:val="43BE5D24"/>
    <w:rsid w:val="43D23440"/>
    <w:rsid w:val="43E6054C"/>
    <w:rsid w:val="43F07A65"/>
    <w:rsid w:val="43F31F0A"/>
    <w:rsid w:val="441279FF"/>
    <w:rsid w:val="4418479D"/>
    <w:rsid w:val="44370AF1"/>
    <w:rsid w:val="44453DDE"/>
    <w:rsid w:val="449045B1"/>
    <w:rsid w:val="44C77869"/>
    <w:rsid w:val="44DD0E3B"/>
    <w:rsid w:val="44DF66BC"/>
    <w:rsid w:val="450C1C92"/>
    <w:rsid w:val="4576543A"/>
    <w:rsid w:val="45927D48"/>
    <w:rsid w:val="45B14780"/>
    <w:rsid w:val="45C2203C"/>
    <w:rsid w:val="45D2293C"/>
    <w:rsid w:val="45D51CC5"/>
    <w:rsid w:val="45E342CD"/>
    <w:rsid w:val="460126F5"/>
    <w:rsid w:val="46351951"/>
    <w:rsid w:val="464A7F94"/>
    <w:rsid w:val="464E2802"/>
    <w:rsid w:val="466245DF"/>
    <w:rsid w:val="468D25D9"/>
    <w:rsid w:val="46960467"/>
    <w:rsid w:val="469A5ED6"/>
    <w:rsid w:val="469F52BB"/>
    <w:rsid w:val="46B609D0"/>
    <w:rsid w:val="46BB4333"/>
    <w:rsid w:val="47486A40"/>
    <w:rsid w:val="477052EA"/>
    <w:rsid w:val="479730E4"/>
    <w:rsid w:val="47DD14A5"/>
    <w:rsid w:val="47F606D6"/>
    <w:rsid w:val="481B4975"/>
    <w:rsid w:val="486D0FEC"/>
    <w:rsid w:val="48C9031A"/>
    <w:rsid w:val="48E85ED6"/>
    <w:rsid w:val="490C1271"/>
    <w:rsid w:val="49395942"/>
    <w:rsid w:val="495B5813"/>
    <w:rsid w:val="49BA76F7"/>
    <w:rsid w:val="49BB5BEF"/>
    <w:rsid w:val="49C84714"/>
    <w:rsid w:val="49E81B9B"/>
    <w:rsid w:val="4A170A65"/>
    <w:rsid w:val="4A3D4188"/>
    <w:rsid w:val="4A5A405D"/>
    <w:rsid w:val="4A795210"/>
    <w:rsid w:val="4A7D7A45"/>
    <w:rsid w:val="4A9345DE"/>
    <w:rsid w:val="4ACA2718"/>
    <w:rsid w:val="4B387A70"/>
    <w:rsid w:val="4B8109DC"/>
    <w:rsid w:val="4BA87F43"/>
    <w:rsid w:val="4BE34F89"/>
    <w:rsid w:val="4BF24C6A"/>
    <w:rsid w:val="4C2006B0"/>
    <w:rsid w:val="4C2325FF"/>
    <w:rsid w:val="4C5F6EB9"/>
    <w:rsid w:val="4C604586"/>
    <w:rsid w:val="4C62274E"/>
    <w:rsid w:val="4C774103"/>
    <w:rsid w:val="4C841607"/>
    <w:rsid w:val="4CBB2693"/>
    <w:rsid w:val="4CC15906"/>
    <w:rsid w:val="4CE409DD"/>
    <w:rsid w:val="4CE56551"/>
    <w:rsid w:val="4CE640FE"/>
    <w:rsid w:val="4CFD2B77"/>
    <w:rsid w:val="4D146BC3"/>
    <w:rsid w:val="4D3F218E"/>
    <w:rsid w:val="4DC63704"/>
    <w:rsid w:val="4DE35714"/>
    <w:rsid w:val="4DF87F16"/>
    <w:rsid w:val="4E0E1952"/>
    <w:rsid w:val="4E201C1D"/>
    <w:rsid w:val="4E336BE8"/>
    <w:rsid w:val="4E3C1A0A"/>
    <w:rsid w:val="4E50372F"/>
    <w:rsid w:val="4E777A24"/>
    <w:rsid w:val="4EA151A8"/>
    <w:rsid w:val="4EAA1CA9"/>
    <w:rsid w:val="4EAE77CF"/>
    <w:rsid w:val="4ED80AAF"/>
    <w:rsid w:val="4F277882"/>
    <w:rsid w:val="4F2E23D4"/>
    <w:rsid w:val="4F3F2ECC"/>
    <w:rsid w:val="4F4321D5"/>
    <w:rsid w:val="4F5047F9"/>
    <w:rsid w:val="4F904413"/>
    <w:rsid w:val="4FAE37A1"/>
    <w:rsid w:val="4FD247E2"/>
    <w:rsid w:val="4FE25722"/>
    <w:rsid w:val="4FF67BBA"/>
    <w:rsid w:val="50165A51"/>
    <w:rsid w:val="503C43F9"/>
    <w:rsid w:val="504F435A"/>
    <w:rsid w:val="505D5184"/>
    <w:rsid w:val="50CC56A2"/>
    <w:rsid w:val="50E631AF"/>
    <w:rsid w:val="51750D79"/>
    <w:rsid w:val="51B44F9E"/>
    <w:rsid w:val="51CB14DC"/>
    <w:rsid w:val="522B4A59"/>
    <w:rsid w:val="522D1A84"/>
    <w:rsid w:val="52547F2A"/>
    <w:rsid w:val="52DE645B"/>
    <w:rsid w:val="52ED65B5"/>
    <w:rsid w:val="53606524"/>
    <w:rsid w:val="5393041A"/>
    <w:rsid w:val="539355EC"/>
    <w:rsid w:val="53D23D42"/>
    <w:rsid w:val="541B187A"/>
    <w:rsid w:val="54350C7B"/>
    <w:rsid w:val="54433EFC"/>
    <w:rsid w:val="545E72A6"/>
    <w:rsid w:val="54790C14"/>
    <w:rsid w:val="54792112"/>
    <w:rsid w:val="547C2C41"/>
    <w:rsid w:val="54AB795A"/>
    <w:rsid w:val="54BD5994"/>
    <w:rsid w:val="54C71A59"/>
    <w:rsid w:val="54F37337"/>
    <w:rsid w:val="55A4094D"/>
    <w:rsid w:val="560B0BE3"/>
    <w:rsid w:val="560E1F74"/>
    <w:rsid w:val="56480272"/>
    <w:rsid w:val="567F437C"/>
    <w:rsid w:val="569B60FF"/>
    <w:rsid w:val="56A66672"/>
    <w:rsid w:val="56CA26F1"/>
    <w:rsid w:val="56D00224"/>
    <w:rsid w:val="56F55E8F"/>
    <w:rsid w:val="570B5D3F"/>
    <w:rsid w:val="573D3E09"/>
    <w:rsid w:val="57833AC4"/>
    <w:rsid w:val="5785222F"/>
    <w:rsid w:val="57883553"/>
    <w:rsid w:val="57942026"/>
    <w:rsid w:val="57A04676"/>
    <w:rsid w:val="57A37E54"/>
    <w:rsid w:val="57A60F36"/>
    <w:rsid w:val="58266D1A"/>
    <w:rsid w:val="583E4329"/>
    <w:rsid w:val="585303BA"/>
    <w:rsid w:val="588D0940"/>
    <w:rsid w:val="58B45ADE"/>
    <w:rsid w:val="58CE0B5F"/>
    <w:rsid w:val="58D93E38"/>
    <w:rsid w:val="58E37794"/>
    <w:rsid w:val="590E6AE3"/>
    <w:rsid w:val="590F7087"/>
    <w:rsid w:val="593D2D3F"/>
    <w:rsid w:val="59963B53"/>
    <w:rsid w:val="59A93B20"/>
    <w:rsid w:val="59B44EF7"/>
    <w:rsid w:val="59D82372"/>
    <w:rsid w:val="59D83A01"/>
    <w:rsid w:val="5A2448A8"/>
    <w:rsid w:val="5A5F3294"/>
    <w:rsid w:val="5A671054"/>
    <w:rsid w:val="5A753783"/>
    <w:rsid w:val="5A7F38A9"/>
    <w:rsid w:val="5A8E2D7F"/>
    <w:rsid w:val="5AED53D8"/>
    <w:rsid w:val="5B615459"/>
    <w:rsid w:val="5B6D2BB9"/>
    <w:rsid w:val="5B71510F"/>
    <w:rsid w:val="5BA03966"/>
    <w:rsid w:val="5BA1789E"/>
    <w:rsid w:val="5BBF00D8"/>
    <w:rsid w:val="5BC934AE"/>
    <w:rsid w:val="5C3A27C4"/>
    <w:rsid w:val="5C631D82"/>
    <w:rsid w:val="5CC34849"/>
    <w:rsid w:val="5D0860D5"/>
    <w:rsid w:val="5D0F43D6"/>
    <w:rsid w:val="5D23384B"/>
    <w:rsid w:val="5D553153"/>
    <w:rsid w:val="5DB61475"/>
    <w:rsid w:val="5DE97DAE"/>
    <w:rsid w:val="5DFB1B8B"/>
    <w:rsid w:val="5E3833B8"/>
    <w:rsid w:val="5E597D54"/>
    <w:rsid w:val="5E5C4C99"/>
    <w:rsid w:val="5E6054B9"/>
    <w:rsid w:val="5E7A4460"/>
    <w:rsid w:val="5E7F4605"/>
    <w:rsid w:val="5EA217F0"/>
    <w:rsid w:val="5F244F3A"/>
    <w:rsid w:val="5F7028EC"/>
    <w:rsid w:val="5F90691B"/>
    <w:rsid w:val="5F9B2CCF"/>
    <w:rsid w:val="5FA44497"/>
    <w:rsid w:val="5FA832D4"/>
    <w:rsid w:val="5FB375DD"/>
    <w:rsid w:val="600C14F4"/>
    <w:rsid w:val="609A10A0"/>
    <w:rsid w:val="60D86DCD"/>
    <w:rsid w:val="60FA6D2A"/>
    <w:rsid w:val="612018A5"/>
    <w:rsid w:val="613F2803"/>
    <w:rsid w:val="613F636B"/>
    <w:rsid w:val="61463B9B"/>
    <w:rsid w:val="61652F2C"/>
    <w:rsid w:val="61B31912"/>
    <w:rsid w:val="61E87734"/>
    <w:rsid w:val="61F335F4"/>
    <w:rsid w:val="61FC203F"/>
    <w:rsid w:val="621D3918"/>
    <w:rsid w:val="621E21B5"/>
    <w:rsid w:val="629038A5"/>
    <w:rsid w:val="62976268"/>
    <w:rsid w:val="62DE0FC5"/>
    <w:rsid w:val="62E46882"/>
    <w:rsid w:val="62FD3300"/>
    <w:rsid w:val="63045D70"/>
    <w:rsid w:val="630948A4"/>
    <w:rsid w:val="630D4CDB"/>
    <w:rsid w:val="631018F4"/>
    <w:rsid w:val="633D2BA0"/>
    <w:rsid w:val="635D4115"/>
    <w:rsid w:val="636238D9"/>
    <w:rsid w:val="63701DA1"/>
    <w:rsid w:val="63716C24"/>
    <w:rsid w:val="6373787B"/>
    <w:rsid w:val="63827FAD"/>
    <w:rsid w:val="63873F54"/>
    <w:rsid w:val="63CD7261"/>
    <w:rsid w:val="643A3459"/>
    <w:rsid w:val="6446799A"/>
    <w:rsid w:val="644C54F8"/>
    <w:rsid w:val="648A0F80"/>
    <w:rsid w:val="64B818DE"/>
    <w:rsid w:val="64EA5102"/>
    <w:rsid w:val="65196709"/>
    <w:rsid w:val="654B280B"/>
    <w:rsid w:val="656306EA"/>
    <w:rsid w:val="65681BDD"/>
    <w:rsid w:val="65A44FB7"/>
    <w:rsid w:val="65B23D8D"/>
    <w:rsid w:val="65D97BE6"/>
    <w:rsid w:val="662329DD"/>
    <w:rsid w:val="66391E5B"/>
    <w:rsid w:val="66763545"/>
    <w:rsid w:val="668B5044"/>
    <w:rsid w:val="66934837"/>
    <w:rsid w:val="66C875D6"/>
    <w:rsid w:val="66E12268"/>
    <w:rsid w:val="66E318CA"/>
    <w:rsid w:val="66F71CF0"/>
    <w:rsid w:val="675B7BA5"/>
    <w:rsid w:val="67757CB1"/>
    <w:rsid w:val="678B730C"/>
    <w:rsid w:val="679824CE"/>
    <w:rsid w:val="679D4F06"/>
    <w:rsid w:val="67AE44DE"/>
    <w:rsid w:val="67C25102"/>
    <w:rsid w:val="67D71200"/>
    <w:rsid w:val="6873416A"/>
    <w:rsid w:val="68C356C6"/>
    <w:rsid w:val="68C92469"/>
    <w:rsid w:val="68CE2F67"/>
    <w:rsid w:val="68D16EF5"/>
    <w:rsid w:val="69067B6A"/>
    <w:rsid w:val="6911687A"/>
    <w:rsid w:val="69877F2E"/>
    <w:rsid w:val="69B549DD"/>
    <w:rsid w:val="69C91C77"/>
    <w:rsid w:val="69DF5A85"/>
    <w:rsid w:val="69F1312B"/>
    <w:rsid w:val="69F22D2F"/>
    <w:rsid w:val="6A63362A"/>
    <w:rsid w:val="6A934FD6"/>
    <w:rsid w:val="6A98675E"/>
    <w:rsid w:val="6A9D14BF"/>
    <w:rsid w:val="6AA37957"/>
    <w:rsid w:val="6ACA59B0"/>
    <w:rsid w:val="6AD432D5"/>
    <w:rsid w:val="6AD56E0B"/>
    <w:rsid w:val="6ADB3225"/>
    <w:rsid w:val="6B26093A"/>
    <w:rsid w:val="6B712F81"/>
    <w:rsid w:val="6B825E60"/>
    <w:rsid w:val="6B8C1189"/>
    <w:rsid w:val="6B940BA3"/>
    <w:rsid w:val="6BBF5098"/>
    <w:rsid w:val="6BC61F64"/>
    <w:rsid w:val="6C0872EB"/>
    <w:rsid w:val="6C367327"/>
    <w:rsid w:val="6C452FC1"/>
    <w:rsid w:val="6C630073"/>
    <w:rsid w:val="6C7C0DB6"/>
    <w:rsid w:val="6C7D27B5"/>
    <w:rsid w:val="6C843175"/>
    <w:rsid w:val="6CCB23D3"/>
    <w:rsid w:val="6CE6228B"/>
    <w:rsid w:val="6D0F2213"/>
    <w:rsid w:val="6D535020"/>
    <w:rsid w:val="6D7E6881"/>
    <w:rsid w:val="6DA56A0C"/>
    <w:rsid w:val="6DC7036B"/>
    <w:rsid w:val="6DE756AC"/>
    <w:rsid w:val="6DEF1D92"/>
    <w:rsid w:val="6E1F5002"/>
    <w:rsid w:val="6E2378D9"/>
    <w:rsid w:val="6E8971F7"/>
    <w:rsid w:val="6E9A21D9"/>
    <w:rsid w:val="6ECD4080"/>
    <w:rsid w:val="6EF42AB9"/>
    <w:rsid w:val="6F106739"/>
    <w:rsid w:val="6F15482A"/>
    <w:rsid w:val="6F206441"/>
    <w:rsid w:val="6F5141C5"/>
    <w:rsid w:val="6F55254F"/>
    <w:rsid w:val="6F5A0BE7"/>
    <w:rsid w:val="6F5E6FA0"/>
    <w:rsid w:val="6F60676D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276E26"/>
    <w:rsid w:val="706B74A1"/>
    <w:rsid w:val="70AC3225"/>
    <w:rsid w:val="70C56C78"/>
    <w:rsid w:val="70CD4280"/>
    <w:rsid w:val="70F467DE"/>
    <w:rsid w:val="71424559"/>
    <w:rsid w:val="714820BB"/>
    <w:rsid w:val="714F2E84"/>
    <w:rsid w:val="71620EC6"/>
    <w:rsid w:val="71785FE9"/>
    <w:rsid w:val="719A7E52"/>
    <w:rsid w:val="71FC7C4F"/>
    <w:rsid w:val="72073206"/>
    <w:rsid w:val="72162418"/>
    <w:rsid w:val="722B7343"/>
    <w:rsid w:val="72404125"/>
    <w:rsid w:val="724215F5"/>
    <w:rsid w:val="72643751"/>
    <w:rsid w:val="728328AA"/>
    <w:rsid w:val="72884A0C"/>
    <w:rsid w:val="72F50EBB"/>
    <w:rsid w:val="730E2A23"/>
    <w:rsid w:val="732022A5"/>
    <w:rsid w:val="736E5876"/>
    <w:rsid w:val="738F4490"/>
    <w:rsid w:val="73A57940"/>
    <w:rsid w:val="73FA0F56"/>
    <w:rsid w:val="742720C3"/>
    <w:rsid w:val="743C4283"/>
    <w:rsid w:val="74C019A6"/>
    <w:rsid w:val="74D626D4"/>
    <w:rsid w:val="74DD2969"/>
    <w:rsid w:val="75834062"/>
    <w:rsid w:val="758A1A8F"/>
    <w:rsid w:val="759432AE"/>
    <w:rsid w:val="76004DC0"/>
    <w:rsid w:val="763C3D48"/>
    <w:rsid w:val="7647104A"/>
    <w:rsid w:val="768A4D12"/>
    <w:rsid w:val="772F60A3"/>
    <w:rsid w:val="77584127"/>
    <w:rsid w:val="778C7FC9"/>
    <w:rsid w:val="77A0004E"/>
    <w:rsid w:val="77C05673"/>
    <w:rsid w:val="77D9192F"/>
    <w:rsid w:val="78052087"/>
    <w:rsid w:val="783D2A16"/>
    <w:rsid w:val="787E7C64"/>
    <w:rsid w:val="795134B5"/>
    <w:rsid w:val="795B528B"/>
    <w:rsid w:val="7994462C"/>
    <w:rsid w:val="79954B8E"/>
    <w:rsid w:val="79BE74B7"/>
    <w:rsid w:val="79C220D6"/>
    <w:rsid w:val="79C96961"/>
    <w:rsid w:val="79FF7F7D"/>
    <w:rsid w:val="7A122CA7"/>
    <w:rsid w:val="7A146AD1"/>
    <w:rsid w:val="7A275147"/>
    <w:rsid w:val="7A393EDC"/>
    <w:rsid w:val="7A5A209C"/>
    <w:rsid w:val="7A650972"/>
    <w:rsid w:val="7A700C65"/>
    <w:rsid w:val="7A770E0E"/>
    <w:rsid w:val="7AC53954"/>
    <w:rsid w:val="7B064ED9"/>
    <w:rsid w:val="7B11149B"/>
    <w:rsid w:val="7B12724C"/>
    <w:rsid w:val="7B1E35AB"/>
    <w:rsid w:val="7B4F458A"/>
    <w:rsid w:val="7B830405"/>
    <w:rsid w:val="7B962B03"/>
    <w:rsid w:val="7BA1228D"/>
    <w:rsid w:val="7BF961B5"/>
    <w:rsid w:val="7C730D9C"/>
    <w:rsid w:val="7C766462"/>
    <w:rsid w:val="7CBE4240"/>
    <w:rsid w:val="7CED5FAC"/>
    <w:rsid w:val="7D0079C6"/>
    <w:rsid w:val="7D0864C8"/>
    <w:rsid w:val="7D2B2D2D"/>
    <w:rsid w:val="7D5C0E39"/>
    <w:rsid w:val="7D5D3969"/>
    <w:rsid w:val="7D744854"/>
    <w:rsid w:val="7D7B73E7"/>
    <w:rsid w:val="7DC007F8"/>
    <w:rsid w:val="7E091DF7"/>
    <w:rsid w:val="7E263FB5"/>
    <w:rsid w:val="7E486EB2"/>
    <w:rsid w:val="7E742D92"/>
    <w:rsid w:val="7E851F07"/>
    <w:rsid w:val="7EA637B6"/>
    <w:rsid w:val="7F005876"/>
    <w:rsid w:val="7F0D7B14"/>
    <w:rsid w:val="7F266B17"/>
    <w:rsid w:val="7F8263BD"/>
    <w:rsid w:val="7FD37624"/>
    <w:rsid w:val="7FE81B79"/>
    <w:rsid w:val="7FF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character" w:styleId="12">
    <w:name w:val="HTML Code"/>
    <w:basedOn w:val="5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Cite"/>
    <w:basedOn w:val="5"/>
    <w:qFormat/>
    <w:uiPriority w:val="0"/>
  </w:style>
  <w:style w:type="character" w:styleId="14">
    <w:name w:val="HTML Keyboard"/>
    <w:basedOn w:val="5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5">
    <w:name w:val="HTML Sample"/>
    <w:basedOn w:val="5"/>
    <w:qFormat/>
    <w:uiPriority w:val="0"/>
    <w:rPr>
      <w:rFonts w:ascii="serif" w:hAnsi="serif" w:eastAsia="serif" w:cs="serif"/>
      <w:sz w:val="21"/>
      <w:szCs w:val="21"/>
    </w:rPr>
  </w:style>
  <w:style w:type="character" w:customStyle="1" w:styleId="16">
    <w:name w:val="fontstrikethrough"/>
    <w:basedOn w:val="5"/>
    <w:qFormat/>
    <w:uiPriority w:val="0"/>
    <w:rPr>
      <w:strike/>
    </w:rPr>
  </w:style>
  <w:style w:type="character" w:customStyle="1" w:styleId="17">
    <w:name w:val="fontborder"/>
    <w:basedOn w:val="5"/>
    <w:qFormat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阿飞才不想做飞剑客</cp:lastModifiedBy>
  <dcterms:modified xsi:type="dcterms:W3CDTF">2021-12-27T10:30:32Z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ICV">
    <vt:lpwstr>0BCDD53EDA6C45E5AAF4470715D63546</vt:lpwstr>
  </property>
</Properties>
</file>