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8A1EF0" w14:textId="77777777" w:rsidR="00932C54" w:rsidRDefault="00932C54">
      <w:pPr>
        <w:autoSpaceDN w:val="0"/>
        <w:jc w:val="center"/>
        <w:textAlignment w:val="center"/>
        <w:rPr>
          <w:rStyle w:val="10"/>
          <w:rFonts w:ascii="Courier New" w:eastAsia="黑体" w:hAnsi="Courier New"/>
        </w:rPr>
      </w:pPr>
    </w:p>
    <w:p w14:paraId="61D1A87D" w14:textId="77777777" w:rsidR="00932C54" w:rsidRDefault="00932C54">
      <w:pPr>
        <w:autoSpaceDN w:val="0"/>
        <w:jc w:val="center"/>
        <w:textAlignment w:val="center"/>
        <w:rPr>
          <w:rStyle w:val="10"/>
          <w:rFonts w:ascii="Courier New" w:eastAsia="黑体" w:hAnsi="Courier New"/>
        </w:rPr>
      </w:pPr>
    </w:p>
    <w:p w14:paraId="4339B24E" w14:textId="77777777" w:rsidR="00297106" w:rsidRDefault="005F5C88">
      <w:pPr>
        <w:autoSpaceDN w:val="0"/>
        <w:jc w:val="center"/>
        <w:textAlignment w:val="center"/>
        <w:rPr>
          <w:rStyle w:val="10"/>
          <w:rFonts w:ascii="Courier New" w:eastAsia="黑体" w:hAnsi="Courier New"/>
        </w:rPr>
      </w:pPr>
      <w:bookmarkStart w:id="0" w:name="_Hlk487883275"/>
      <w:r>
        <w:rPr>
          <w:rStyle w:val="10"/>
          <w:rFonts w:ascii="Courier New" w:eastAsia="黑体" w:hAnsi="Courier New" w:hint="eastAsia"/>
        </w:rPr>
        <w:t>库洛</w:t>
      </w:r>
      <w:r w:rsidR="00D73B2B">
        <w:rPr>
          <w:rStyle w:val="10"/>
          <w:rFonts w:ascii="Courier New" w:eastAsia="黑体" w:hAnsi="Courier New" w:hint="eastAsia"/>
        </w:rPr>
        <w:t>游戏</w:t>
      </w:r>
    </w:p>
    <w:p w14:paraId="177A2D96" w14:textId="4E75ED0D" w:rsidR="00297106" w:rsidRDefault="00297106">
      <w:pPr>
        <w:autoSpaceDN w:val="0"/>
        <w:jc w:val="center"/>
        <w:textAlignment w:val="center"/>
        <w:rPr>
          <w:rFonts w:ascii="黑体" w:eastAsia="黑体" w:hAnsi="黑体"/>
          <w:b/>
          <w:kern w:val="44"/>
          <w:sz w:val="44"/>
        </w:rPr>
      </w:pPr>
      <w:r>
        <w:rPr>
          <w:rFonts w:ascii="黑体" w:eastAsia="黑体" w:hAnsi="黑体" w:hint="eastAsia"/>
          <w:b/>
          <w:kern w:val="44"/>
          <w:sz w:val="44"/>
        </w:rPr>
        <w:t xml:space="preserve">  </w:t>
      </w:r>
      <w:r w:rsidR="00ED6294">
        <w:rPr>
          <w:rFonts w:ascii="黑体" w:eastAsia="黑体" w:hAnsi="黑体"/>
          <w:b/>
          <w:kern w:val="44"/>
          <w:sz w:val="36"/>
        </w:rPr>
        <w:t xml:space="preserve">C# </w:t>
      </w:r>
      <w:r w:rsidR="00CF3C0E">
        <w:rPr>
          <w:rFonts w:ascii="黑体" w:eastAsia="黑体" w:hAnsi="黑体" w:hint="eastAsia"/>
          <w:b/>
          <w:kern w:val="44"/>
          <w:sz w:val="36"/>
        </w:rPr>
        <w:t>开发工程师</w:t>
      </w:r>
    </w:p>
    <w:p w14:paraId="45337F66" w14:textId="77777777" w:rsidR="0014743E" w:rsidRDefault="00CA0854">
      <w:pPr>
        <w:autoSpaceDN w:val="0"/>
        <w:jc w:val="center"/>
        <w:textAlignment w:val="center"/>
        <w:rPr>
          <w:rStyle w:val="10"/>
          <w:rFonts w:ascii="Courier New" w:eastAsia="黑体" w:hAnsi="Courier New"/>
          <w:sz w:val="28"/>
        </w:rPr>
      </w:pPr>
      <w:r>
        <w:rPr>
          <w:rStyle w:val="10"/>
          <w:rFonts w:ascii="Courier New" w:eastAsia="黑体" w:hAnsi="Courier New" w:hint="eastAsia"/>
          <w:sz w:val="28"/>
        </w:rPr>
        <w:t>（</w:t>
      </w:r>
      <w:r w:rsidR="00073B5E">
        <w:rPr>
          <w:rStyle w:val="10"/>
          <w:rFonts w:ascii="Courier New" w:eastAsia="黑体" w:hAnsi="Courier New"/>
          <w:sz w:val="28"/>
        </w:rPr>
        <w:t>6</w:t>
      </w:r>
      <w:r>
        <w:rPr>
          <w:rStyle w:val="10"/>
          <w:rFonts w:ascii="Courier New" w:eastAsia="黑体" w:hAnsi="Courier New" w:hint="eastAsia"/>
          <w:sz w:val="28"/>
        </w:rPr>
        <w:t>0</w:t>
      </w:r>
      <w:r>
        <w:rPr>
          <w:rStyle w:val="10"/>
          <w:rFonts w:ascii="Courier New" w:eastAsia="黑体" w:hAnsi="Courier New" w:hint="eastAsia"/>
          <w:sz w:val="28"/>
        </w:rPr>
        <w:t>分钟</w:t>
      </w:r>
      <w:r>
        <w:rPr>
          <w:rStyle w:val="10"/>
          <w:rFonts w:ascii="Courier New" w:eastAsia="黑体" w:hAnsi="Courier New"/>
          <w:sz w:val="28"/>
        </w:rPr>
        <w:t>）</w:t>
      </w:r>
    </w:p>
    <w:bookmarkEnd w:id="0"/>
    <w:p w14:paraId="63AB56D3" w14:textId="77777777" w:rsidR="00F57218" w:rsidRDefault="00F57218">
      <w:pPr>
        <w:autoSpaceDN w:val="0"/>
        <w:jc w:val="center"/>
        <w:textAlignment w:val="center"/>
        <w:rPr>
          <w:rStyle w:val="10"/>
          <w:rFonts w:ascii="Courier New" w:eastAsia="黑体" w:hAnsi="Courier New"/>
          <w:sz w:val="28"/>
        </w:rPr>
      </w:pPr>
    </w:p>
    <w:p w14:paraId="3F2ED6A3" w14:textId="77777777" w:rsidR="0014743E" w:rsidRDefault="0014743E">
      <w:pPr>
        <w:autoSpaceDN w:val="0"/>
        <w:jc w:val="center"/>
        <w:textAlignment w:val="center"/>
        <w:rPr>
          <w:rFonts w:ascii="黑体" w:eastAsia="黑体"/>
          <w:sz w:val="28"/>
          <w:u w:val="single"/>
        </w:rPr>
      </w:pPr>
    </w:p>
    <w:p w14:paraId="02ECF9F8" w14:textId="77777777" w:rsidR="003D595E" w:rsidRPr="00130356" w:rsidRDefault="003D595E">
      <w:pPr>
        <w:autoSpaceDN w:val="0"/>
        <w:jc w:val="center"/>
        <w:textAlignment w:val="center"/>
        <w:rPr>
          <w:rFonts w:ascii="黑体" w:eastAsia="黑体"/>
          <w:sz w:val="28"/>
          <w:u w:val="single"/>
        </w:rPr>
      </w:pPr>
    </w:p>
    <w:p w14:paraId="583E4EE6" w14:textId="77777777" w:rsidR="003D595E" w:rsidRDefault="003D595E">
      <w:pPr>
        <w:autoSpaceDN w:val="0"/>
        <w:jc w:val="center"/>
        <w:textAlignment w:val="center"/>
        <w:rPr>
          <w:rFonts w:ascii="黑体" w:eastAsia="黑体"/>
          <w:sz w:val="28"/>
          <w:u w:val="single"/>
        </w:rPr>
      </w:pPr>
    </w:p>
    <w:p w14:paraId="6965A30C" w14:textId="77777777" w:rsidR="00297106" w:rsidRDefault="00297106" w:rsidP="00CC1B8D">
      <w:pPr>
        <w:autoSpaceDN w:val="0"/>
        <w:jc w:val="center"/>
        <w:textAlignment w:val="center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个人信息（必填）</w:t>
      </w:r>
    </w:p>
    <w:p w14:paraId="7B2CFDDD" w14:textId="77777777" w:rsidR="003D595E" w:rsidRDefault="00297106" w:rsidP="00CC1B8D">
      <w:pPr>
        <w:autoSpaceDN w:val="0"/>
        <w:spacing w:line="360" w:lineRule="auto"/>
        <w:jc w:val="center"/>
        <w:textAlignment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姓    名：____________</w:t>
      </w:r>
    </w:p>
    <w:p w14:paraId="081406D1" w14:textId="77777777" w:rsidR="003D595E" w:rsidRDefault="000923C7" w:rsidP="00CC1B8D">
      <w:pPr>
        <w:autoSpaceDN w:val="0"/>
        <w:spacing w:line="360" w:lineRule="auto"/>
        <w:jc w:val="center"/>
        <w:textAlignment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年    龄</w:t>
      </w:r>
      <w:r w:rsidR="00297106">
        <w:rPr>
          <w:rFonts w:ascii="黑体" w:eastAsia="黑体" w:hAnsi="黑体" w:hint="eastAsia"/>
        </w:rPr>
        <w:t>：____________</w:t>
      </w:r>
    </w:p>
    <w:p w14:paraId="03563966" w14:textId="77777777" w:rsidR="00297106" w:rsidRDefault="000923C7" w:rsidP="00CC1B8D">
      <w:pPr>
        <w:autoSpaceDN w:val="0"/>
        <w:spacing w:line="360" w:lineRule="auto"/>
        <w:jc w:val="center"/>
        <w:textAlignment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毕业</w:t>
      </w:r>
      <w:r>
        <w:rPr>
          <w:rFonts w:ascii="黑体" w:eastAsia="黑体" w:hAnsi="黑体"/>
        </w:rPr>
        <w:t>院校</w:t>
      </w:r>
      <w:r w:rsidR="00297106">
        <w:rPr>
          <w:rFonts w:ascii="黑体" w:eastAsia="黑体" w:hAnsi="黑体" w:hint="eastAsia"/>
        </w:rPr>
        <w:t>：____________</w:t>
      </w:r>
    </w:p>
    <w:p w14:paraId="1DE4BDBF" w14:textId="77777777" w:rsidR="006B5166" w:rsidRDefault="006B5166" w:rsidP="00951364">
      <w:pPr>
        <w:autoSpaceDN w:val="0"/>
        <w:spacing w:line="360" w:lineRule="auto"/>
        <w:jc w:val="left"/>
        <w:textAlignment w:val="center"/>
        <w:rPr>
          <w:rFonts w:ascii="黑体" w:eastAsia="黑体" w:hAnsi="黑体"/>
        </w:rPr>
      </w:pPr>
    </w:p>
    <w:p w14:paraId="6B500AFF" w14:textId="77777777" w:rsidR="00974DA7" w:rsidRPr="000923C7" w:rsidRDefault="00974DA7" w:rsidP="00951364">
      <w:pPr>
        <w:autoSpaceDN w:val="0"/>
        <w:spacing w:line="360" w:lineRule="auto"/>
        <w:jc w:val="left"/>
        <w:textAlignment w:val="center"/>
        <w:rPr>
          <w:rFonts w:ascii="黑体" w:eastAsia="黑体" w:hAnsi="黑体"/>
        </w:rPr>
      </w:pPr>
    </w:p>
    <w:p w14:paraId="78C2C4D4" w14:textId="77777777" w:rsidR="00974DA7" w:rsidRPr="00974DA7" w:rsidRDefault="00974DA7" w:rsidP="00974DA7">
      <w:pPr>
        <w:pStyle w:val="11"/>
        <w:ind w:firstLineChars="0" w:firstLine="0"/>
        <w:jc w:val="center"/>
        <w:rPr>
          <w:rFonts w:hint="default"/>
          <w:b/>
          <w:sz w:val="24"/>
          <w:szCs w:val="24"/>
        </w:rPr>
      </w:pPr>
      <w:r w:rsidRPr="00974DA7">
        <w:rPr>
          <w:b/>
          <w:sz w:val="24"/>
          <w:szCs w:val="24"/>
        </w:rPr>
        <w:t>请勿借助手机等工具</w:t>
      </w:r>
    </w:p>
    <w:p w14:paraId="6306044E" w14:textId="77777777" w:rsidR="000923C7" w:rsidRPr="00974DA7" w:rsidRDefault="000923C7" w:rsidP="00951364">
      <w:pPr>
        <w:autoSpaceDN w:val="0"/>
        <w:spacing w:line="360" w:lineRule="auto"/>
        <w:jc w:val="left"/>
        <w:textAlignment w:val="center"/>
        <w:rPr>
          <w:rFonts w:ascii="黑体" w:eastAsia="黑体" w:hAnsi="黑体"/>
        </w:rPr>
      </w:pPr>
    </w:p>
    <w:p w14:paraId="78E017F2" w14:textId="77777777" w:rsidR="0014743E" w:rsidRDefault="0014743E" w:rsidP="00932C54">
      <w:pPr>
        <w:pStyle w:val="11"/>
        <w:ind w:firstLineChars="0" w:firstLine="0"/>
        <w:rPr>
          <w:rFonts w:hint="default"/>
        </w:rPr>
      </w:pPr>
    </w:p>
    <w:p w14:paraId="4803A988" w14:textId="77777777" w:rsidR="0014743E" w:rsidRDefault="0014743E" w:rsidP="00932C54">
      <w:pPr>
        <w:pStyle w:val="11"/>
        <w:ind w:firstLineChars="0" w:firstLine="0"/>
        <w:rPr>
          <w:rFonts w:hint="default"/>
        </w:rPr>
      </w:pPr>
    </w:p>
    <w:p w14:paraId="4F8BA1BE" w14:textId="77777777" w:rsidR="0014743E" w:rsidRDefault="0014743E" w:rsidP="00932C54">
      <w:pPr>
        <w:pStyle w:val="11"/>
        <w:ind w:firstLineChars="0" w:firstLine="0"/>
        <w:rPr>
          <w:rFonts w:hint="default"/>
          <w:u w:val="single"/>
        </w:rPr>
      </w:pPr>
    </w:p>
    <w:p w14:paraId="3AC8DFF9" w14:textId="77777777" w:rsidR="0014743E" w:rsidRDefault="0014743E" w:rsidP="00932C54">
      <w:pPr>
        <w:pStyle w:val="11"/>
        <w:ind w:firstLineChars="0" w:firstLine="0"/>
        <w:rPr>
          <w:rFonts w:hint="default"/>
          <w:u w:val="single"/>
        </w:rPr>
      </w:pPr>
    </w:p>
    <w:p w14:paraId="47452727" w14:textId="77777777" w:rsidR="00974DA7" w:rsidRDefault="00974DA7" w:rsidP="00932C54">
      <w:pPr>
        <w:pStyle w:val="11"/>
        <w:ind w:firstLineChars="0" w:firstLine="0"/>
        <w:rPr>
          <w:rFonts w:hint="default"/>
          <w:u w:val="single"/>
        </w:rPr>
      </w:pPr>
    </w:p>
    <w:p w14:paraId="42FBD8E3" w14:textId="77777777" w:rsidR="00974DA7" w:rsidRDefault="00974DA7" w:rsidP="00932C54">
      <w:pPr>
        <w:pStyle w:val="11"/>
        <w:ind w:firstLineChars="0" w:firstLine="0"/>
        <w:rPr>
          <w:rFonts w:hint="default"/>
          <w:u w:val="single"/>
        </w:rPr>
      </w:pPr>
    </w:p>
    <w:p w14:paraId="52BC4E83" w14:textId="77777777" w:rsidR="00974DA7" w:rsidRDefault="00974DA7" w:rsidP="00932C54">
      <w:pPr>
        <w:pStyle w:val="11"/>
        <w:ind w:firstLineChars="0" w:firstLine="0"/>
        <w:rPr>
          <w:rFonts w:hint="default"/>
          <w:u w:val="single"/>
        </w:rPr>
      </w:pPr>
    </w:p>
    <w:p w14:paraId="1D1CCD76" w14:textId="77777777" w:rsidR="00974DA7" w:rsidRDefault="00974DA7" w:rsidP="00932C54">
      <w:pPr>
        <w:pStyle w:val="11"/>
        <w:ind w:firstLineChars="0" w:firstLine="0"/>
        <w:rPr>
          <w:rFonts w:hint="default"/>
          <w:u w:val="single"/>
        </w:rPr>
      </w:pPr>
    </w:p>
    <w:p w14:paraId="7502E17C" w14:textId="77777777" w:rsidR="00974DA7" w:rsidRDefault="00974DA7" w:rsidP="00932C54">
      <w:pPr>
        <w:pStyle w:val="11"/>
        <w:ind w:firstLineChars="0" w:firstLine="0"/>
        <w:rPr>
          <w:rFonts w:hint="default"/>
          <w:u w:val="single"/>
        </w:rPr>
      </w:pPr>
    </w:p>
    <w:p w14:paraId="0A91460A" w14:textId="77777777" w:rsidR="00974DA7" w:rsidRDefault="00974DA7" w:rsidP="00932C54">
      <w:pPr>
        <w:pStyle w:val="11"/>
        <w:ind w:firstLineChars="0" w:firstLine="0"/>
        <w:rPr>
          <w:rFonts w:hint="default"/>
          <w:u w:val="single"/>
        </w:rPr>
      </w:pPr>
    </w:p>
    <w:p w14:paraId="0238A802" w14:textId="77777777" w:rsidR="00646F21" w:rsidRDefault="00932C54" w:rsidP="00F80636">
      <w:r>
        <w:br w:type="page"/>
      </w:r>
      <w:r w:rsidR="00F80636">
        <w:rPr>
          <w:rFonts w:hint="eastAsia"/>
        </w:rPr>
        <w:lastRenderedPageBreak/>
        <w:t>1</w:t>
      </w:r>
      <w:r w:rsidR="00F80636">
        <w:rPr>
          <w:rFonts w:hint="eastAsia"/>
        </w:rPr>
        <w:t>、</w:t>
      </w:r>
      <w:r w:rsidR="00646F21">
        <w:rPr>
          <w:rFonts w:hint="eastAsia"/>
        </w:rPr>
        <w:t>以下哪些是值类型，哪些是引用类型。</w:t>
      </w:r>
    </w:p>
    <w:p w14:paraId="5291F4F2" w14:textId="77777777" w:rsidR="00743CE6" w:rsidRPr="00F93FAF" w:rsidRDefault="00646F21" w:rsidP="00F93FAF">
      <w:pPr>
        <w:pStyle w:val="a8"/>
        <w:ind w:left="420" w:firstLineChars="0" w:firstLine="0"/>
        <w:rPr>
          <w:sz w:val="18"/>
          <w:szCs w:val="18"/>
        </w:rPr>
      </w:pPr>
      <w:r w:rsidRPr="00F93FAF">
        <w:rPr>
          <w:sz w:val="18"/>
          <w:szCs w:val="18"/>
        </w:rPr>
        <w:t>object</w:t>
      </w:r>
      <w:r w:rsidRPr="00F93FAF">
        <w:rPr>
          <w:sz w:val="18"/>
          <w:szCs w:val="18"/>
        </w:rPr>
        <w:t>、</w:t>
      </w:r>
      <w:r w:rsidRPr="00F93FAF">
        <w:rPr>
          <w:rFonts w:hint="eastAsia"/>
          <w:sz w:val="18"/>
          <w:szCs w:val="18"/>
        </w:rPr>
        <w:t>c</w:t>
      </w:r>
      <w:r w:rsidRPr="00F93FAF">
        <w:rPr>
          <w:sz w:val="18"/>
          <w:szCs w:val="18"/>
        </w:rPr>
        <w:t>lass</w:t>
      </w:r>
      <w:r w:rsidRPr="00F93FAF">
        <w:rPr>
          <w:sz w:val="18"/>
          <w:szCs w:val="18"/>
        </w:rPr>
        <w:t>、</w:t>
      </w:r>
      <w:r w:rsidRPr="00F93FAF">
        <w:rPr>
          <w:rFonts w:hint="eastAsia"/>
          <w:sz w:val="18"/>
          <w:szCs w:val="18"/>
        </w:rPr>
        <w:t>e</w:t>
      </w:r>
      <w:r w:rsidRPr="00F93FAF">
        <w:rPr>
          <w:sz w:val="18"/>
          <w:szCs w:val="18"/>
        </w:rPr>
        <w:t>num</w:t>
      </w:r>
      <w:r w:rsidRPr="00F93FAF">
        <w:rPr>
          <w:sz w:val="18"/>
          <w:szCs w:val="18"/>
        </w:rPr>
        <w:t>、</w:t>
      </w:r>
      <w:r w:rsidRPr="00F93FAF">
        <w:rPr>
          <w:sz w:val="18"/>
          <w:szCs w:val="18"/>
        </w:rPr>
        <w:t>struct</w:t>
      </w:r>
      <w:r w:rsidRPr="00F93FAF">
        <w:rPr>
          <w:sz w:val="18"/>
          <w:szCs w:val="18"/>
        </w:rPr>
        <w:t>、</w:t>
      </w:r>
      <w:r w:rsidRPr="00F93FAF">
        <w:rPr>
          <w:rFonts w:hint="eastAsia"/>
          <w:sz w:val="18"/>
          <w:szCs w:val="18"/>
        </w:rPr>
        <w:t>b</w:t>
      </w:r>
      <w:r w:rsidRPr="00F93FAF">
        <w:rPr>
          <w:sz w:val="18"/>
          <w:szCs w:val="18"/>
        </w:rPr>
        <w:t>ool</w:t>
      </w:r>
      <w:r w:rsidRPr="00F93FAF">
        <w:rPr>
          <w:sz w:val="18"/>
          <w:szCs w:val="18"/>
        </w:rPr>
        <w:t>、</w:t>
      </w:r>
      <w:r w:rsidRPr="00F93FAF">
        <w:rPr>
          <w:rFonts w:hint="eastAsia"/>
          <w:sz w:val="18"/>
          <w:szCs w:val="18"/>
        </w:rPr>
        <w:t>i</w:t>
      </w:r>
      <w:r w:rsidRPr="00F93FAF">
        <w:rPr>
          <w:sz w:val="18"/>
          <w:szCs w:val="18"/>
        </w:rPr>
        <w:t>nt</w:t>
      </w:r>
      <w:r w:rsidRPr="00F93FAF">
        <w:rPr>
          <w:sz w:val="18"/>
          <w:szCs w:val="18"/>
        </w:rPr>
        <w:t>、</w:t>
      </w:r>
      <w:r w:rsidRPr="00F93FAF">
        <w:rPr>
          <w:rFonts w:hint="eastAsia"/>
          <w:sz w:val="18"/>
          <w:szCs w:val="18"/>
        </w:rPr>
        <w:t>s</w:t>
      </w:r>
      <w:r w:rsidRPr="00F93FAF">
        <w:rPr>
          <w:sz w:val="18"/>
          <w:szCs w:val="18"/>
        </w:rPr>
        <w:t>tring</w:t>
      </w:r>
      <w:r w:rsidRPr="00F93FAF">
        <w:rPr>
          <w:sz w:val="18"/>
          <w:szCs w:val="18"/>
        </w:rPr>
        <w:t>、</w:t>
      </w:r>
      <w:r w:rsidRPr="00F93FAF">
        <w:rPr>
          <w:rFonts w:hint="eastAsia"/>
          <w:sz w:val="18"/>
          <w:szCs w:val="18"/>
        </w:rPr>
        <w:t>f</w:t>
      </w:r>
      <w:r w:rsidRPr="00F93FAF">
        <w:rPr>
          <w:sz w:val="18"/>
          <w:szCs w:val="18"/>
        </w:rPr>
        <w:t>loat</w:t>
      </w:r>
      <w:r w:rsidRPr="00F93FAF">
        <w:rPr>
          <w:sz w:val="18"/>
          <w:szCs w:val="18"/>
        </w:rPr>
        <w:t>、</w:t>
      </w:r>
      <w:r w:rsidRPr="00F93FAF">
        <w:rPr>
          <w:sz w:val="18"/>
          <w:szCs w:val="18"/>
        </w:rPr>
        <w:t>interface</w:t>
      </w:r>
      <w:r w:rsidRPr="00F93FAF">
        <w:rPr>
          <w:sz w:val="18"/>
          <w:szCs w:val="18"/>
        </w:rPr>
        <w:t>、</w:t>
      </w:r>
      <w:r w:rsidRPr="00F93FAF">
        <w:rPr>
          <w:sz w:val="18"/>
          <w:szCs w:val="18"/>
        </w:rPr>
        <w:t>delegate</w:t>
      </w:r>
    </w:p>
    <w:p w14:paraId="446EC5CD" w14:textId="18C2EFE2" w:rsidR="00743CE6" w:rsidRDefault="00743CE6" w:rsidP="00743CE6"/>
    <w:p w14:paraId="097980FB" w14:textId="77777777" w:rsidR="00120D99" w:rsidRDefault="00120D99" w:rsidP="00743CE6"/>
    <w:p w14:paraId="68A72ACD" w14:textId="77777777" w:rsidR="00BC018E" w:rsidRDefault="00BC018E" w:rsidP="00BC018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请指出下面代码中，哪些地方会发生装箱或拆箱？</w:t>
      </w:r>
    </w:p>
    <w:p w14:paraId="7021F8CD" w14:textId="77777777" w:rsidR="00BC018E" w:rsidRPr="00BC018E" w:rsidRDefault="00BC018E" w:rsidP="00BC018E">
      <w:pPr>
        <w:rPr>
          <w:sz w:val="18"/>
          <w:szCs w:val="18"/>
        </w:rPr>
      </w:pPr>
      <w:r w:rsidRPr="00BC018E">
        <w:rPr>
          <w:sz w:val="18"/>
          <w:szCs w:val="18"/>
        </w:rPr>
        <w:t>int a = 10;</w:t>
      </w:r>
    </w:p>
    <w:p w14:paraId="6252B3C0" w14:textId="77777777" w:rsidR="00BC018E" w:rsidRPr="00BC018E" w:rsidRDefault="00BC018E" w:rsidP="00BC018E">
      <w:pPr>
        <w:rPr>
          <w:sz w:val="18"/>
          <w:szCs w:val="18"/>
        </w:rPr>
      </w:pPr>
      <w:r w:rsidRPr="00BC018E">
        <w:rPr>
          <w:sz w:val="18"/>
          <w:szCs w:val="18"/>
        </w:rPr>
        <w:t>object obj = a;</w:t>
      </w:r>
    </w:p>
    <w:p w14:paraId="19C6C084" w14:textId="77777777" w:rsidR="00BC018E" w:rsidRPr="00BC018E" w:rsidRDefault="00BC018E" w:rsidP="00BC018E">
      <w:pPr>
        <w:rPr>
          <w:sz w:val="18"/>
          <w:szCs w:val="18"/>
        </w:rPr>
      </w:pPr>
      <w:r w:rsidRPr="00BC018E">
        <w:rPr>
          <w:sz w:val="18"/>
          <w:szCs w:val="18"/>
        </w:rPr>
        <w:t>obj = 100;</w:t>
      </w:r>
    </w:p>
    <w:p w14:paraId="78D453C7" w14:textId="77777777" w:rsidR="00BC018E" w:rsidRPr="00BC018E" w:rsidRDefault="00BC018E" w:rsidP="00BC018E">
      <w:pPr>
        <w:rPr>
          <w:sz w:val="18"/>
          <w:szCs w:val="18"/>
        </w:rPr>
      </w:pPr>
      <w:r w:rsidRPr="00BC018E">
        <w:rPr>
          <w:sz w:val="18"/>
          <w:szCs w:val="18"/>
        </w:rPr>
        <w:t>int b = (int)obj;</w:t>
      </w:r>
    </w:p>
    <w:p w14:paraId="049EF29B" w14:textId="77777777" w:rsidR="00BC018E" w:rsidRPr="00BC018E" w:rsidRDefault="00BC018E" w:rsidP="00BC018E">
      <w:pPr>
        <w:rPr>
          <w:sz w:val="18"/>
          <w:szCs w:val="18"/>
        </w:rPr>
      </w:pPr>
      <w:r w:rsidRPr="00BC018E">
        <w:rPr>
          <w:sz w:val="18"/>
          <w:szCs w:val="18"/>
        </w:rPr>
        <w:t>Type type = b.GetType();</w:t>
      </w:r>
    </w:p>
    <w:p w14:paraId="60CDDAC8" w14:textId="77777777" w:rsidR="00BC018E" w:rsidRPr="00BC018E" w:rsidRDefault="00BC018E" w:rsidP="00BC018E">
      <w:pPr>
        <w:rPr>
          <w:sz w:val="18"/>
          <w:szCs w:val="18"/>
        </w:rPr>
      </w:pPr>
      <w:r w:rsidRPr="00BC018E">
        <w:rPr>
          <w:sz w:val="18"/>
          <w:szCs w:val="18"/>
        </w:rPr>
        <w:t>string str = b.ToString();</w:t>
      </w:r>
    </w:p>
    <w:p w14:paraId="544F0684" w14:textId="77777777" w:rsidR="00BC018E" w:rsidRPr="00BC018E" w:rsidRDefault="00BC018E" w:rsidP="00BC018E">
      <w:pPr>
        <w:rPr>
          <w:sz w:val="18"/>
          <w:szCs w:val="18"/>
        </w:rPr>
      </w:pPr>
      <w:r w:rsidRPr="00BC018E">
        <w:rPr>
          <w:sz w:val="18"/>
          <w:szCs w:val="18"/>
        </w:rPr>
        <w:t>Console.Write(obj);</w:t>
      </w:r>
    </w:p>
    <w:p w14:paraId="76B9EA50" w14:textId="77777777" w:rsidR="00F93FAF" w:rsidRPr="00BC018E" w:rsidRDefault="00BC018E" w:rsidP="00C139D9">
      <w:pPr>
        <w:rPr>
          <w:sz w:val="18"/>
          <w:szCs w:val="18"/>
        </w:rPr>
      </w:pPr>
      <w:r w:rsidRPr="00BC018E">
        <w:rPr>
          <w:sz w:val="18"/>
          <w:szCs w:val="18"/>
        </w:rPr>
        <w:t>Console.Write(b);</w:t>
      </w:r>
    </w:p>
    <w:p w14:paraId="555F02A3" w14:textId="77777777" w:rsidR="006319E6" w:rsidRDefault="006319E6" w:rsidP="00C139D9"/>
    <w:p w14:paraId="38F4FF8E" w14:textId="77777777" w:rsidR="00F01714" w:rsidRDefault="00C139D9" w:rsidP="00587B1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列举</w:t>
      </w:r>
      <w:r w:rsidR="007D720D">
        <w:rPr>
          <w:rFonts w:hint="eastAsia"/>
        </w:rPr>
        <w:t>两个以上</w:t>
      </w:r>
      <w:r>
        <w:t>你熟悉的</w:t>
      </w:r>
      <w:r w:rsidR="002C1988">
        <w:rPr>
          <w:rFonts w:hint="eastAsia"/>
        </w:rPr>
        <w:t xml:space="preserve"> </w:t>
      </w:r>
      <w:r w:rsidR="003576C7">
        <w:t>C</w:t>
      </w:r>
      <w:r>
        <w:t>#</w:t>
      </w:r>
      <w:r w:rsidR="002C1988">
        <w:t xml:space="preserve"> </w:t>
      </w:r>
      <w:r>
        <w:t>容器</w:t>
      </w:r>
      <w:r w:rsidR="009F1C86">
        <w:rPr>
          <w:rFonts w:hint="eastAsia"/>
        </w:rPr>
        <w:t>（</w:t>
      </w:r>
      <w:r w:rsidR="009F1C86">
        <w:rPr>
          <w:rFonts w:hint="eastAsia"/>
        </w:rPr>
        <w:t>List</w:t>
      </w:r>
      <w:r w:rsidR="009F1C86">
        <w:t>、</w:t>
      </w:r>
      <w:r w:rsidR="009F1C86" w:rsidRPr="009F1C86">
        <w:t>Dictionary</w:t>
      </w:r>
      <w:r w:rsidR="009F1C86">
        <w:rPr>
          <w:rFonts w:hint="eastAsia"/>
        </w:rPr>
        <w:t>等）</w:t>
      </w:r>
      <w:r>
        <w:t>，</w:t>
      </w:r>
      <w:r w:rsidR="00B06DAE">
        <w:rPr>
          <w:rFonts w:hint="eastAsia"/>
        </w:rPr>
        <w:t>描述其适用场景，</w:t>
      </w:r>
      <w:r>
        <w:rPr>
          <w:rFonts w:hint="eastAsia"/>
        </w:rPr>
        <w:t>并</w:t>
      </w:r>
      <w:r>
        <w:t>简述</w:t>
      </w:r>
      <w:r>
        <w:rPr>
          <w:rFonts w:hint="eastAsia"/>
        </w:rPr>
        <w:t>其</w:t>
      </w:r>
      <w:r>
        <w:t>底层数据结构</w:t>
      </w:r>
      <w:r>
        <w:rPr>
          <w:rFonts w:hint="eastAsia"/>
        </w:rPr>
        <w:t>。</w:t>
      </w:r>
    </w:p>
    <w:p w14:paraId="29FCCA59" w14:textId="77777777" w:rsidR="00F01714" w:rsidRPr="00587B1F" w:rsidRDefault="00F01714" w:rsidP="00F01714"/>
    <w:p w14:paraId="61EB710D" w14:textId="1555C26D" w:rsidR="00F01714" w:rsidRDefault="00F01714" w:rsidP="00F01714"/>
    <w:p w14:paraId="16108DA4" w14:textId="77777777" w:rsidR="00120D99" w:rsidRDefault="00120D99" w:rsidP="00F01714"/>
    <w:p w14:paraId="205CECD2" w14:textId="77777777" w:rsidR="00F01714" w:rsidRDefault="00F01714" w:rsidP="00F01714"/>
    <w:p w14:paraId="27F5F9C0" w14:textId="77777777" w:rsidR="00595441" w:rsidRDefault="00595441" w:rsidP="00F01714"/>
    <w:p w14:paraId="227AFCD7" w14:textId="71DFEC9E" w:rsidR="00587B1F" w:rsidRDefault="00587B1F" w:rsidP="00587B1F">
      <w:r>
        <w:rPr>
          <w:rFonts w:hint="eastAsia"/>
        </w:rPr>
        <w:t>4</w:t>
      </w:r>
      <w:r>
        <w:rPr>
          <w:rFonts w:hint="eastAsia"/>
        </w:rPr>
        <w:t>、</w:t>
      </w:r>
      <w:r w:rsidR="00F93FAF">
        <w:rPr>
          <w:rFonts w:hint="eastAsia"/>
        </w:rPr>
        <w:t>将以下代码改成非递归实现</w:t>
      </w:r>
      <w:r w:rsidR="00D77536">
        <w:rPr>
          <w:rFonts w:hint="eastAsia"/>
        </w:rPr>
        <w:t>，仅可使用</w:t>
      </w:r>
      <w:r w:rsidR="00D77536">
        <w:rPr>
          <w:rFonts w:hint="eastAsia"/>
        </w:rPr>
        <w:t xml:space="preserve"> </w:t>
      </w:r>
      <w:r w:rsidR="00D77536" w:rsidRPr="0041066D">
        <w:rPr>
          <w:sz w:val="18"/>
          <w:szCs w:val="18"/>
        </w:rPr>
        <w:t>GetChild</w:t>
      </w:r>
      <w:r w:rsidR="00D77536">
        <w:rPr>
          <w:sz w:val="18"/>
          <w:szCs w:val="18"/>
        </w:rPr>
        <w:t xml:space="preserve"> </w:t>
      </w:r>
      <w:r w:rsidR="00D77536">
        <w:rPr>
          <w:rFonts w:hint="eastAsia"/>
          <w:sz w:val="18"/>
          <w:szCs w:val="18"/>
        </w:rPr>
        <w:t>函数</w:t>
      </w:r>
      <w:r w:rsidR="00F93FAF">
        <w:rPr>
          <w:rFonts w:hint="eastAsia"/>
        </w:rPr>
        <w:t>。</w:t>
      </w:r>
    </w:p>
    <w:p w14:paraId="63427F86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>Transform FindChind(Transform parent, string name)</w:t>
      </w:r>
    </w:p>
    <w:p w14:paraId="09231319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>{</w:t>
      </w:r>
    </w:p>
    <w:p w14:paraId="21A04A46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for (int i = 0; i &lt; parent.childCount; ++i)</w:t>
      </w:r>
    </w:p>
    <w:p w14:paraId="1D4E2F02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{</w:t>
      </w:r>
    </w:p>
    <w:p w14:paraId="5B6E0F74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Transform child = parent.GetChild(i);</w:t>
      </w:r>
    </w:p>
    <w:p w14:paraId="2853CA08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if (child.name == name)</w:t>
      </w:r>
    </w:p>
    <w:p w14:paraId="317A562C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{</w:t>
      </w:r>
    </w:p>
    <w:p w14:paraId="3D48917A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    return child;</w:t>
      </w:r>
    </w:p>
    <w:p w14:paraId="2401D7B4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}</w:t>
      </w:r>
    </w:p>
    <w:p w14:paraId="75BCDAD2" w14:textId="77777777" w:rsidR="00B81713" w:rsidRPr="00B81713" w:rsidRDefault="00B81713" w:rsidP="00B81713">
      <w:pPr>
        <w:rPr>
          <w:sz w:val="18"/>
          <w:szCs w:val="18"/>
        </w:rPr>
      </w:pPr>
    </w:p>
    <w:p w14:paraId="6923A099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child = FindChind(child, name);</w:t>
      </w:r>
    </w:p>
    <w:p w14:paraId="16D50698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if (child)</w:t>
      </w:r>
    </w:p>
    <w:p w14:paraId="056AB61C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{</w:t>
      </w:r>
    </w:p>
    <w:p w14:paraId="69D90F2F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    return child;</w:t>
      </w:r>
    </w:p>
    <w:p w14:paraId="4728750F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}</w:t>
      </w:r>
    </w:p>
    <w:p w14:paraId="761FAB5E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}</w:t>
      </w:r>
    </w:p>
    <w:p w14:paraId="37FE3D12" w14:textId="77777777" w:rsidR="00B8171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return null;</w:t>
      </w:r>
    </w:p>
    <w:p w14:paraId="2F79A233" w14:textId="77777777" w:rsidR="002F6453" w:rsidRPr="00B81713" w:rsidRDefault="00B81713" w:rsidP="00B81713">
      <w:pPr>
        <w:rPr>
          <w:sz w:val="18"/>
          <w:szCs w:val="18"/>
        </w:rPr>
      </w:pPr>
      <w:r w:rsidRPr="00B81713">
        <w:rPr>
          <w:sz w:val="18"/>
          <w:szCs w:val="18"/>
        </w:rPr>
        <w:t>}</w:t>
      </w:r>
    </w:p>
    <w:p w14:paraId="68503D04" w14:textId="77777777" w:rsidR="00B81713" w:rsidRPr="00587B1F" w:rsidRDefault="00B81713" w:rsidP="00B81713">
      <w:pPr>
        <w:rPr>
          <w:sz w:val="18"/>
          <w:szCs w:val="18"/>
        </w:rPr>
      </w:pPr>
    </w:p>
    <w:p w14:paraId="6941AF06" w14:textId="77777777" w:rsidR="00595441" w:rsidRDefault="002F6453" w:rsidP="00595441">
      <w:r>
        <w:rPr>
          <w:rFonts w:hint="eastAsia"/>
        </w:rPr>
        <w:t>5</w:t>
      </w:r>
      <w:r>
        <w:rPr>
          <w:rFonts w:hint="eastAsia"/>
        </w:rPr>
        <w:t>、</w:t>
      </w:r>
      <w:r w:rsidR="00595441">
        <w:rPr>
          <w:rFonts w:hint="eastAsia"/>
        </w:rPr>
        <w:t>在二维坐标中，已知矩形和圆的类型定义如下，请补全以下判断圆与圆碰撞、矩形与圆碰撞的函数</w:t>
      </w:r>
      <w:r w:rsidR="00595441">
        <w:rPr>
          <w:rFonts w:hint="eastAsia"/>
        </w:rPr>
        <w:t xml:space="preserve"> </w:t>
      </w:r>
    </w:p>
    <w:p w14:paraId="17E45A97" w14:textId="77777777" w:rsidR="002F6453" w:rsidRPr="00B81713" w:rsidRDefault="002F6453" w:rsidP="002F645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class Circle            </w:t>
      </w:r>
      <w:r w:rsidRPr="00B81713">
        <w:rPr>
          <w:sz w:val="18"/>
          <w:szCs w:val="18"/>
        </w:rPr>
        <w:tab/>
        <w:t>class Rect</w:t>
      </w:r>
    </w:p>
    <w:p w14:paraId="2E740B6D" w14:textId="77777777" w:rsidR="002F6453" w:rsidRPr="00B81713" w:rsidRDefault="002F6453" w:rsidP="002F6453">
      <w:pPr>
        <w:rPr>
          <w:sz w:val="18"/>
          <w:szCs w:val="18"/>
        </w:rPr>
      </w:pPr>
      <w:r w:rsidRPr="00B81713">
        <w:rPr>
          <w:sz w:val="18"/>
          <w:szCs w:val="18"/>
        </w:rPr>
        <w:t>{                       {</w:t>
      </w:r>
    </w:p>
    <w:p w14:paraId="34E733C2" w14:textId="77777777" w:rsidR="002F6453" w:rsidRPr="00B81713" w:rsidRDefault="002F6453" w:rsidP="002F645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int X;                  </w:t>
      </w:r>
      <w:r w:rsidRPr="00B81713">
        <w:rPr>
          <w:sz w:val="18"/>
          <w:szCs w:val="18"/>
        </w:rPr>
        <w:tab/>
        <w:t>int X;</w:t>
      </w:r>
    </w:p>
    <w:p w14:paraId="24B9672E" w14:textId="77777777" w:rsidR="002F6453" w:rsidRPr="00B81713" w:rsidRDefault="002F6453" w:rsidP="002F645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int Y;                  </w:t>
      </w:r>
      <w:r w:rsidRPr="00B81713">
        <w:rPr>
          <w:sz w:val="18"/>
          <w:szCs w:val="18"/>
        </w:rPr>
        <w:tab/>
        <w:t>int Y;</w:t>
      </w:r>
    </w:p>
    <w:p w14:paraId="77B8110C" w14:textId="77777777" w:rsidR="002F6453" w:rsidRPr="00B81713" w:rsidRDefault="002F6453" w:rsidP="002F6453">
      <w:pPr>
        <w:rPr>
          <w:sz w:val="18"/>
          <w:szCs w:val="18"/>
        </w:rPr>
      </w:pPr>
      <w:r w:rsidRPr="00B81713">
        <w:rPr>
          <w:sz w:val="18"/>
          <w:szCs w:val="18"/>
        </w:rPr>
        <w:lastRenderedPageBreak/>
        <w:t xml:space="preserve">    int Radius;           </w:t>
      </w:r>
      <w:r w:rsidRPr="00B81713">
        <w:rPr>
          <w:sz w:val="18"/>
          <w:szCs w:val="18"/>
        </w:rPr>
        <w:tab/>
        <w:t>int Width;</w:t>
      </w:r>
    </w:p>
    <w:p w14:paraId="6B72E22F" w14:textId="77777777" w:rsidR="002F6453" w:rsidRPr="00B81713" w:rsidRDefault="002F6453" w:rsidP="002F6453">
      <w:pPr>
        <w:rPr>
          <w:sz w:val="18"/>
          <w:szCs w:val="18"/>
        </w:rPr>
      </w:pPr>
      <w:r w:rsidRPr="00B81713">
        <w:rPr>
          <w:sz w:val="18"/>
          <w:szCs w:val="18"/>
        </w:rPr>
        <w:t>}                           int Height;</w:t>
      </w:r>
    </w:p>
    <w:p w14:paraId="315C0369" w14:textId="77777777" w:rsidR="002F6453" w:rsidRPr="00B81713" w:rsidRDefault="002F6453" w:rsidP="002F6453">
      <w:pPr>
        <w:rPr>
          <w:sz w:val="18"/>
          <w:szCs w:val="18"/>
        </w:rPr>
      </w:pPr>
      <w:r w:rsidRPr="00B81713">
        <w:rPr>
          <w:sz w:val="18"/>
          <w:szCs w:val="18"/>
        </w:rPr>
        <w:t xml:space="preserve">                        }</w:t>
      </w:r>
      <w:r w:rsidR="00595441" w:rsidRPr="00B81713">
        <w:rPr>
          <w:sz w:val="18"/>
          <w:szCs w:val="18"/>
        </w:rPr>
        <w:t xml:space="preserve"> </w:t>
      </w:r>
    </w:p>
    <w:p w14:paraId="31FBA0FF" w14:textId="77777777" w:rsidR="002F6453" w:rsidRPr="00B81713" w:rsidRDefault="002F6453" w:rsidP="002F6453">
      <w:pPr>
        <w:rPr>
          <w:sz w:val="18"/>
          <w:szCs w:val="18"/>
        </w:rPr>
      </w:pPr>
    </w:p>
    <w:p w14:paraId="1D5C25EA" w14:textId="77777777" w:rsidR="00595441" w:rsidRPr="00B81713" w:rsidRDefault="00595441" w:rsidP="00595441">
      <w:pPr>
        <w:rPr>
          <w:sz w:val="18"/>
          <w:szCs w:val="18"/>
        </w:rPr>
      </w:pPr>
      <w:r w:rsidRPr="00B81713">
        <w:rPr>
          <w:sz w:val="18"/>
          <w:szCs w:val="18"/>
        </w:rPr>
        <w:t>public bool JudgeCircleAndCircle(Circle circle1, Circle circle2)</w:t>
      </w:r>
    </w:p>
    <w:p w14:paraId="73273C39" w14:textId="77777777" w:rsidR="00595441" w:rsidRPr="00B81713" w:rsidRDefault="00595441" w:rsidP="00595441">
      <w:pPr>
        <w:rPr>
          <w:sz w:val="18"/>
          <w:szCs w:val="18"/>
        </w:rPr>
      </w:pPr>
      <w:r w:rsidRPr="00B81713">
        <w:rPr>
          <w:sz w:val="18"/>
          <w:szCs w:val="18"/>
        </w:rPr>
        <w:t>{</w:t>
      </w:r>
    </w:p>
    <w:p w14:paraId="433E5C14" w14:textId="77777777" w:rsidR="00595441" w:rsidRPr="00B81713" w:rsidRDefault="00595441" w:rsidP="00595441">
      <w:pPr>
        <w:rPr>
          <w:sz w:val="18"/>
          <w:szCs w:val="18"/>
        </w:rPr>
      </w:pPr>
    </w:p>
    <w:p w14:paraId="4A5F5165" w14:textId="77777777" w:rsidR="00595441" w:rsidRPr="00B81713" w:rsidRDefault="00595441" w:rsidP="00595441">
      <w:pPr>
        <w:rPr>
          <w:sz w:val="18"/>
          <w:szCs w:val="18"/>
        </w:rPr>
      </w:pPr>
    </w:p>
    <w:p w14:paraId="45C25945" w14:textId="77777777" w:rsidR="00595441" w:rsidRPr="00B81713" w:rsidRDefault="00595441" w:rsidP="00595441">
      <w:pPr>
        <w:rPr>
          <w:sz w:val="18"/>
          <w:szCs w:val="18"/>
        </w:rPr>
      </w:pPr>
    </w:p>
    <w:p w14:paraId="4BE79424" w14:textId="77777777" w:rsidR="00354C8A" w:rsidRPr="00B81713" w:rsidRDefault="00354C8A" w:rsidP="00595441">
      <w:pPr>
        <w:rPr>
          <w:sz w:val="18"/>
          <w:szCs w:val="18"/>
        </w:rPr>
      </w:pPr>
    </w:p>
    <w:p w14:paraId="0E2B0E62" w14:textId="77777777" w:rsidR="00595441" w:rsidRPr="00B81713" w:rsidRDefault="00595441" w:rsidP="00595441">
      <w:pPr>
        <w:rPr>
          <w:sz w:val="18"/>
          <w:szCs w:val="18"/>
        </w:rPr>
      </w:pPr>
      <w:r w:rsidRPr="00B81713">
        <w:rPr>
          <w:sz w:val="18"/>
          <w:szCs w:val="18"/>
        </w:rPr>
        <w:t>}</w:t>
      </w:r>
    </w:p>
    <w:p w14:paraId="24D38F42" w14:textId="77777777" w:rsidR="00595441" w:rsidRPr="00B81713" w:rsidRDefault="00595441" w:rsidP="00595441">
      <w:pPr>
        <w:rPr>
          <w:sz w:val="18"/>
          <w:szCs w:val="18"/>
        </w:rPr>
      </w:pPr>
      <w:r w:rsidRPr="00B81713">
        <w:rPr>
          <w:sz w:val="18"/>
          <w:szCs w:val="18"/>
        </w:rPr>
        <w:t>public bool JudgeCircleAndRect(Circle circle, Rect rect)</w:t>
      </w:r>
    </w:p>
    <w:p w14:paraId="632B9FA8" w14:textId="77777777" w:rsidR="00595441" w:rsidRPr="00B81713" w:rsidRDefault="00595441" w:rsidP="00595441">
      <w:pPr>
        <w:rPr>
          <w:sz w:val="18"/>
          <w:szCs w:val="18"/>
        </w:rPr>
      </w:pPr>
      <w:r w:rsidRPr="00B81713">
        <w:rPr>
          <w:sz w:val="18"/>
          <w:szCs w:val="18"/>
        </w:rPr>
        <w:t>{</w:t>
      </w:r>
      <w:r w:rsidRPr="00B81713">
        <w:rPr>
          <w:sz w:val="18"/>
          <w:szCs w:val="18"/>
        </w:rPr>
        <w:tab/>
      </w:r>
    </w:p>
    <w:p w14:paraId="1B98D137" w14:textId="77777777" w:rsidR="00595441" w:rsidRPr="00B81713" w:rsidRDefault="00595441" w:rsidP="00595441">
      <w:pPr>
        <w:rPr>
          <w:sz w:val="18"/>
          <w:szCs w:val="18"/>
        </w:rPr>
      </w:pPr>
    </w:p>
    <w:p w14:paraId="509EF502" w14:textId="77777777" w:rsidR="00595441" w:rsidRPr="00B81713" w:rsidRDefault="00595441" w:rsidP="00595441">
      <w:pPr>
        <w:rPr>
          <w:sz w:val="18"/>
          <w:szCs w:val="18"/>
        </w:rPr>
      </w:pPr>
    </w:p>
    <w:p w14:paraId="7D2A393F" w14:textId="77777777" w:rsidR="00595441" w:rsidRPr="00B81713" w:rsidRDefault="00595441" w:rsidP="00595441">
      <w:pPr>
        <w:rPr>
          <w:sz w:val="18"/>
          <w:szCs w:val="18"/>
        </w:rPr>
      </w:pPr>
    </w:p>
    <w:p w14:paraId="57E318D3" w14:textId="77777777" w:rsidR="00595441" w:rsidRPr="00B81713" w:rsidRDefault="00595441" w:rsidP="00595441">
      <w:pPr>
        <w:rPr>
          <w:sz w:val="18"/>
          <w:szCs w:val="18"/>
        </w:rPr>
      </w:pPr>
    </w:p>
    <w:p w14:paraId="3E3C4911" w14:textId="77777777" w:rsidR="00595441" w:rsidRPr="00B81713" w:rsidRDefault="00595441" w:rsidP="00595441">
      <w:pPr>
        <w:rPr>
          <w:sz w:val="18"/>
          <w:szCs w:val="18"/>
        </w:rPr>
      </w:pPr>
    </w:p>
    <w:p w14:paraId="29CBF907" w14:textId="77777777" w:rsidR="00595441" w:rsidRPr="00B81713" w:rsidRDefault="00595441" w:rsidP="00595441">
      <w:pPr>
        <w:rPr>
          <w:sz w:val="18"/>
          <w:szCs w:val="18"/>
        </w:rPr>
      </w:pPr>
      <w:r w:rsidRPr="00B81713">
        <w:rPr>
          <w:sz w:val="18"/>
          <w:szCs w:val="18"/>
        </w:rPr>
        <w:t>}</w:t>
      </w:r>
    </w:p>
    <w:p w14:paraId="111D51F2" w14:textId="77777777" w:rsidR="00E51A57" w:rsidRDefault="00E51A57" w:rsidP="00595441"/>
    <w:p w14:paraId="2CDD6092" w14:textId="77777777" w:rsidR="00595441" w:rsidRDefault="00595441" w:rsidP="00E51A5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请简述</w:t>
      </w:r>
      <w:r>
        <w:rPr>
          <w:rFonts w:hint="eastAsia"/>
        </w:rPr>
        <w:t xml:space="preserve"> C# </w:t>
      </w:r>
      <w:r>
        <w:rPr>
          <w:rFonts w:hint="eastAsia"/>
        </w:rPr>
        <w:t>垃圾回收机制。</w:t>
      </w:r>
    </w:p>
    <w:p w14:paraId="43CE8898" w14:textId="77777777" w:rsidR="00587B1F" w:rsidRPr="00E51A57" w:rsidRDefault="00587B1F" w:rsidP="00587B1F"/>
    <w:p w14:paraId="655B1AF7" w14:textId="14168F58" w:rsidR="003D2EB7" w:rsidRDefault="003D2EB7" w:rsidP="00587B1F"/>
    <w:p w14:paraId="4085D060" w14:textId="77777777" w:rsidR="00120D99" w:rsidRDefault="00120D99" w:rsidP="00587B1F"/>
    <w:p w14:paraId="73265736" w14:textId="77777777" w:rsidR="00587B1F" w:rsidRDefault="00587B1F" w:rsidP="00587B1F"/>
    <w:p w14:paraId="20EC9886" w14:textId="77777777" w:rsidR="00587B1F" w:rsidRDefault="00587B1F" w:rsidP="00401C0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请简述</w:t>
      </w:r>
      <w:r>
        <w:t xml:space="preserve"> </w:t>
      </w:r>
      <w:r w:rsidR="00401C04">
        <w:rPr>
          <w:rFonts w:hint="eastAsia"/>
        </w:rPr>
        <w:t>Thread</w:t>
      </w:r>
      <w:r w:rsidR="00401C04">
        <w:t xml:space="preserve"> </w:t>
      </w:r>
      <w:r w:rsidR="00401C04">
        <w:rPr>
          <w:rFonts w:hint="eastAsia"/>
        </w:rPr>
        <w:t>和</w:t>
      </w:r>
      <w:r w:rsidR="00401C04">
        <w:rPr>
          <w:rFonts w:hint="eastAsia"/>
        </w:rPr>
        <w:t xml:space="preserve"> </w:t>
      </w:r>
      <w:r w:rsidR="00401C04">
        <w:t xml:space="preserve">Task </w:t>
      </w:r>
      <w:r>
        <w:rPr>
          <w:rFonts w:hint="eastAsia"/>
        </w:rPr>
        <w:t>的作用以及两者之间的区别。</w:t>
      </w:r>
    </w:p>
    <w:p w14:paraId="2FA4015B" w14:textId="77777777" w:rsidR="00587B1F" w:rsidRPr="00E51A57" w:rsidRDefault="00587B1F" w:rsidP="00587B1F"/>
    <w:p w14:paraId="41D4CE22" w14:textId="77777777" w:rsidR="00587B1F" w:rsidRDefault="00587B1F" w:rsidP="00587B1F"/>
    <w:p w14:paraId="1BF4D289" w14:textId="77777777" w:rsidR="00587B1F" w:rsidRDefault="00587B1F" w:rsidP="00587B1F"/>
    <w:p w14:paraId="1A3D7FA1" w14:textId="77777777" w:rsidR="00587B1F" w:rsidRDefault="00587B1F" w:rsidP="00587B1F"/>
    <w:p w14:paraId="4455FD42" w14:textId="77777777" w:rsidR="00587B1F" w:rsidRDefault="007B32BA" w:rsidP="00E51A5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请</w:t>
      </w:r>
      <w:r w:rsidRPr="008928CA">
        <w:rPr>
          <w:rFonts w:hint="eastAsia"/>
        </w:rPr>
        <w:t>简述关系型数据库和非关系型数据库的区别。</w:t>
      </w:r>
    </w:p>
    <w:p w14:paraId="31E1A88A" w14:textId="77777777" w:rsidR="00587B1F" w:rsidRDefault="00587B1F" w:rsidP="00587B1F"/>
    <w:p w14:paraId="390B8EA0" w14:textId="77777777" w:rsidR="00587B1F" w:rsidRDefault="00587B1F" w:rsidP="00587B1F"/>
    <w:p w14:paraId="0B6B5776" w14:textId="77777777" w:rsidR="00587B1F" w:rsidRDefault="00587B1F" w:rsidP="00587B1F"/>
    <w:p w14:paraId="3006FA59" w14:textId="77777777" w:rsidR="00587B1F" w:rsidRDefault="00587B1F" w:rsidP="00587B1F"/>
    <w:p w14:paraId="4DA859A1" w14:textId="69D590D9" w:rsidR="0010049F" w:rsidRDefault="00E51A57" w:rsidP="0010049F">
      <w:r>
        <w:rPr>
          <w:rFonts w:hint="eastAsia"/>
        </w:rPr>
        <w:t>9</w:t>
      </w:r>
      <w:r>
        <w:rPr>
          <w:rFonts w:hint="eastAsia"/>
        </w:rPr>
        <w:t>、</w:t>
      </w:r>
      <w:r w:rsidR="0010049F">
        <w:rPr>
          <w:rFonts w:hint="eastAsia"/>
        </w:rPr>
        <w:t>I</w:t>
      </w:r>
      <w:r w:rsidR="0010049F">
        <w:t>P</w:t>
      </w:r>
      <w:r w:rsidR="0010049F">
        <w:rPr>
          <w:rFonts w:hint="eastAsia"/>
        </w:rPr>
        <w:t>v4</w:t>
      </w:r>
      <w:r w:rsidR="0010049F">
        <w:t xml:space="preserve"> </w:t>
      </w:r>
      <w:r w:rsidR="0010049F">
        <w:rPr>
          <w:rFonts w:hint="eastAsia"/>
        </w:rPr>
        <w:t>地址是由</w:t>
      </w:r>
      <w:r w:rsidR="0010049F">
        <w:rPr>
          <w:rFonts w:hint="eastAsia"/>
        </w:rPr>
        <w:t xml:space="preserve"> 32</w:t>
      </w:r>
      <w:r w:rsidR="0010049F">
        <w:t xml:space="preserve"> </w:t>
      </w:r>
      <w:r w:rsidR="0010049F">
        <w:rPr>
          <w:rFonts w:hint="eastAsia"/>
        </w:rPr>
        <w:t>位二进制数组成，为便于使用，常以</w:t>
      </w:r>
      <w:r w:rsidR="0010049F">
        <w:rPr>
          <w:rFonts w:hint="eastAsia"/>
        </w:rPr>
        <w:t xml:space="preserve"> </w:t>
      </w:r>
      <w:r w:rsidR="0010049F">
        <w:t xml:space="preserve">x.x.x.x </w:t>
      </w:r>
      <w:r w:rsidR="0010049F">
        <w:rPr>
          <w:rFonts w:hint="eastAsia"/>
        </w:rPr>
        <w:t>形式表现，每</w:t>
      </w:r>
      <w:r w:rsidR="0010049F">
        <w:rPr>
          <w:rFonts w:hint="eastAsia"/>
        </w:rPr>
        <w:t xml:space="preserve"> 8</w:t>
      </w:r>
      <w:r w:rsidR="0010049F">
        <w:t xml:space="preserve"> </w:t>
      </w:r>
      <w:r w:rsidR="0010049F">
        <w:rPr>
          <w:rFonts w:hint="eastAsia"/>
        </w:rPr>
        <w:t>位用</w:t>
      </w:r>
      <w:r w:rsidR="0010049F">
        <w:rPr>
          <w:rFonts w:hint="eastAsia"/>
        </w:rPr>
        <w:t xml:space="preserve"> 0</w:t>
      </w:r>
      <w:r w:rsidR="0010049F">
        <w:t xml:space="preserve"> – </w:t>
      </w:r>
      <w:r w:rsidR="0010049F">
        <w:rPr>
          <w:rFonts w:hint="eastAsia"/>
        </w:rPr>
        <w:t>255</w:t>
      </w:r>
      <w:r w:rsidR="0010049F">
        <w:t xml:space="preserve"> </w:t>
      </w:r>
      <w:r w:rsidR="0010049F">
        <w:rPr>
          <w:rFonts w:hint="eastAsia"/>
        </w:rPr>
        <w:t>的十进制数表示，例如</w:t>
      </w:r>
      <w:r w:rsidR="0010049F">
        <w:rPr>
          <w:rFonts w:hint="eastAsia"/>
        </w:rPr>
        <w:t xml:space="preserve"> </w:t>
      </w:r>
      <w:r w:rsidR="0010049F" w:rsidRPr="00F30440">
        <w:t>16843009</w:t>
      </w:r>
      <w:r w:rsidR="0010049F">
        <w:t xml:space="preserve"> </w:t>
      </w:r>
      <w:r w:rsidR="0010049F">
        <w:rPr>
          <w:rFonts w:hint="eastAsia"/>
        </w:rPr>
        <w:t>表示</w:t>
      </w:r>
      <w:r w:rsidR="0010049F">
        <w:rPr>
          <w:rFonts w:hint="eastAsia"/>
        </w:rPr>
        <w:t xml:space="preserve"> 1.1.1.1 </w:t>
      </w:r>
      <w:r w:rsidR="0010049F">
        <w:rPr>
          <w:rFonts w:hint="eastAsia"/>
        </w:rPr>
        <w:t>或</w:t>
      </w:r>
      <w:r w:rsidR="0010049F">
        <w:rPr>
          <w:rFonts w:hint="eastAsia"/>
        </w:rPr>
        <w:t xml:space="preserve"> </w:t>
      </w:r>
      <w:r w:rsidR="0010049F" w:rsidRPr="00F30440">
        <w:t>3232235784</w:t>
      </w:r>
      <w:r w:rsidR="0010049F">
        <w:t xml:space="preserve"> </w:t>
      </w:r>
      <w:r w:rsidR="0010049F">
        <w:rPr>
          <w:rFonts w:hint="eastAsia"/>
        </w:rPr>
        <w:t>表示</w:t>
      </w:r>
      <w:r w:rsidR="0010049F">
        <w:rPr>
          <w:rFonts w:hint="eastAsia"/>
        </w:rPr>
        <w:t xml:space="preserve"> 192.168.1.8</w:t>
      </w:r>
      <w:r w:rsidR="0010049F">
        <w:t xml:space="preserve"> </w:t>
      </w:r>
      <w:r w:rsidR="0010049F">
        <w:rPr>
          <w:rFonts w:hint="eastAsia"/>
        </w:rPr>
        <w:t>等，请写一段程序，将输入</w:t>
      </w:r>
      <w:r w:rsidR="0010049F">
        <w:rPr>
          <w:rFonts w:hint="eastAsia"/>
        </w:rPr>
        <w:t xml:space="preserve"> </w:t>
      </w:r>
      <w:r w:rsidR="00EE7ED3">
        <w:rPr>
          <w:rFonts w:hint="eastAsia"/>
        </w:rPr>
        <w:t>u</w:t>
      </w:r>
      <w:bookmarkStart w:id="1" w:name="_GoBack"/>
      <w:bookmarkEnd w:id="1"/>
      <w:r w:rsidR="0010049F">
        <w:rPr>
          <w:rFonts w:hint="eastAsia"/>
        </w:rPr>
        <w:t>int</w:t>
      </w:r>
      <w:r w:rsidR="0010049F">
        <w:t xml:space="preserve"> </w:t>
      </w:r>
      <w:r w:rsidR="0010049F">
        <w:rPr>
          <w:rFonts w:hint="eastAsia"/>
        </w:rPr>
        <w:t>整数处理成以</w:t>
      </w:r>
      <w:r w:rsidR="0010049F">
        <w:rPr>
          <w:rFonts w:hint="eastAsia"/>
        </w:rPr>
        <w:t xml:space="preserve"> </w:t>
      </w:r>
      <w:r w:rsidR="0010049F">
        <w:t xml:space="preserve">x.x.x.x </w:t>
      </w:r>
      <w:r w:rsidR="0010049F">
        <w:rPr>
          <w:rFonts w:hint="eastAsia"/>
        </w:rPr>
        <w:t>表示的字符串。</w:t>
      </w:r>
    </w:p>
    <w:p w14:paraId="4E835D30" w14:textId="5DD34404" w:rsidR="0010049F" w:rsidRPr="00120D99" w:rsidRDefault="0010049F" w:rsidP="0010049F">
      <w:pPr>
        <w:rPr>
          <w:sz w:val="18"/>
          <w:szCs w:val="18"/>
        </w:rPr>
      </w:pPr>
      <w:r w:rsidRPr="00120D99">
        <w:rPr>
          <w:sz w:val="18"/>
          <w:szCs w:val="18"/>
        </w:rPr>
        <w:t>string Convert(</w:t>
      </w:r>
      <w:r w:rsidR="008F728E">
        <w:rPr>
          <w:rFonts w:hint="eastAsia"/>
          <w:sz w:val="18"/>
          <w:szCs w:val="18"/>
        </w:rPr>
        <w:t>u</w:t>
      </w:r>
      <w:r w:rsidRPr="00120D99">
        <w:rPr>
          <w:sz w:val="18"/>
          <w:szCs w:val="18"/>
        </w:rPr>
        <w:t>int ip)</w:t>
      </w:r>
    </w:p>
    <w:p w14:paraId="209AE344" w14:textId="77777777" w:rsidR="0010049F" w:rsidRPr="00120D99" w:rsidRDefault="0010049F" w:rsidP="0010049F">
      <w:pPr>
        <w:rPr>
          <w:sz w:val="18"/>
          <w:szCs w:val="18"/>
        </w:rPr>
      </w:pPr>
      <w:r w:rsidRPr="00120D99">
        <w:rPr>
          <w:rFonts w:hint="eastAsia"/>
          <w:sz w:val="18"/>
          <w:szCs w:val="18"/>
        </w:rPr>
        <w:t>{</w:t>
      </w:r>
    </w:p>
    <w:p w14:paraId="710D5F99" w14:textId="77777777" w:rsidR="0010049F" w:rsidRPr="00120D99" w:rsidRDefault="0010049F" w:rsidP="0010049F">
      <w:pPr>
        <w:rPr>
          <w:sz w:val="18"/>
          <w:szCs w:val="18"/>
        </w:rPr>
      </w:pPr>
    </w:p>
    <w:p w14:paraId="29195DC1" w14:textId="77777777" w:rsidR="0010049F" w:rsidRPr="00120D99" w:rsidRDefault="0010049F" w:rsidP="0010049F">
      <w:pPr>
        <w:rPr>
          <w:sz w:val="18"/>
          <w:szCs w:val="18"/>
        </w:rPr>
      </w:pPr>
    </w:p>
    <w:p w14:paraId="4D2E819D" w14:textId="77777777" w:rsidR="0010049F" w:rsidRPr="00120D99" w:rsidRDefault="0010049F" w:rsidP="0010049F">
      <w:pPr>
        <w:rPr>
          <w:sz w:val="18"/>
          <w:szCs w:val="18"/>
        </w:rPr>
      </w:pPr>
    </w:p>
    <w:p w14:paraId="0C2F4F56" w14:textId="6897CF8F" w:rsidR="0010049F" w:rsidRDefault="0010049F" w:rsidP="0010049F">
      <w:pPr>
        <w:rPr>
          <w:sz w:val="18"/>
          <w:szCs w:val="18"/>
        </w:rPr>
      </w:pPr>
    </w:p>
    <w:p w14:paraId="2302953D" w14:textId="35241B67" w:rsidR="00120D99" w:rsidRDefault="00120D99" w:rsidP="0010049F">
      <w:pPr>
        <w:rPr>
          <w:sz w:val="18"/>
          <w:szCs w:val="18"/>
        </w:rPr>
      </w:pPr>
    </w:p>
    <w:p w14:paraId="453C1AE1" w14:textId="77777777" w:rsidR="00120D99" w:rsidRPr="00120D99" w:rsidRDefault="00120D99" w:rsidP="0010049F">
      <w:pPr>
        <w:rPr>
          <w:sz w:val="18"/>
          <w:szCs w:val="18"/>
        </w:rPr>
      </w:pPr>
    </w:p>
    <w:p w14:paraId="2FD0E246" w14:textId="77777777" w:rsidR="0010049F" w:rsidRPr="00120D99" w:rsidRDefault="0010049F" w:rsidP="0010049F">
      <w:pPr>
        <w:rPr>
          <w:sz w:val="18"/>
          <w:szCs w:val="18"/>
        </w:rPr>
      </w:pPr>
    </w:p>
    <w:p w14:paraId="7B857037" w14:textId="77777777" w:rsidR="0010049F" w:rsidRPr="00120D99" w:rsidRDefault="0010049F" w:rsidP="0010049F">
      <w:pPr>
        <w:rPr>
          <w:sz w:val="18"/>
          <w:szCs w:val="18"/>
        </w:rPr>
      </w:pPr>
      <w:r w:rsidRPr="00120D99">
        <w:rPr>
          <w:rFonts w:hint="eastAsia"/>
          <w:sz w:val="18"/>
          <w:szCs w:val="18"/>
        </w:rPr>
        <w:t>}</w:t>
      </w:r>
    </w:p>
    <w:p w14:paraId="28500E24" w14:textId="492EF78C" w:rsidR="00587B1F" w:rsidRDefault="00587B1F" w:rsidP="00587B1F"/>
    <w:p w14:paraId="223B4F13" w14:textId="77777777" w:rsidR="005F6C39" w:rsidRDefault="005F6C39" w:rsidP="007C59D2">
      <w:r>
        <w:rPr>
          <w:rFonts w:hint="eastAsia"/>
        </w:rPr>
        <w:t>10</w:t>
      </w:r>
      <w:r>
        <w:rPr>
          <w:rFonts w:hint="eastAsia"/>
        </w:rPr>
        <w:t>、比较</w:t>
      </w:r>
      <w:r>
        <w:rPr>
          <w:rFonts w:hint="eastAsia"/>
        </w:rPr>
        <w:t xml:space="preserve"> </w:t>
      </w:r>
      <w:r>
        <w:t xml:space="preserve">C# </w:t>
      </w:r>
      <w:r>
        <w:rPr>
          <w:rFonts w:hint="eastAsia"/>
        </w:rPr>
        <w:t>和另一门你所熟悉的语言，</w:t>
      </w:r>
      <w:r w:rsidR="00376C85">
        <w:rPr>
          <w:rFonts w:hint="eastAsia"/>
        </w:rPr>
        <w:t>描述其优缺点。</w:t>
      </w:r>
    </w:p>
    <w:p w14:paraId="58555721" w14:textId="77777777" w:rsidR="00376C85" w:rsidRDefault="00376C85" w:rsidP="007C59D2"/>
    <w:p w14:paraId="5CFC74EA" w14:textId="77777777" w:rsidR="00376C85" w:rsidRDefault="00376C85" w:rsidP="007C59D2"/>
    <w:p w14:paraId="5C1E0C5F" w14:textId="77777777" w:rsidR="00376C85" w:rsidRDefault="00376C85" w:rsidP="007C59D2"/>
    <w:p w14:paraId="07CD90C6" w14:textId="77777777" w:rsidR="00376C85" w:rsidRDefault="00376C85" w:rsidP="007C59D2"/>
    <w:p w14:paraId="7437C3DC" w14:textId="77777777" w:rsidR="00376C85" w:rsidRPr="00595441" w:rsidRDefault="00376C85" w:rsidP="00595441"/>
    <w:sectPr w:rsidR="00376C85" w:rsidRPr="00595441" w:rsidSect="006319E6">
      <w:headerReference w:type="default" r:id="rId8"/>
      <w:footerReference w:type="default" r:id="rId9"/>
      <w:type w:val="continuous"/>
      <w:pgSz w:w="11906" w:h="16838" w:code="9"/>
      <w:pgMar w:top="1418" w:right="1134" w:bottom="1134" w:left="1134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308F4" w14:textId="77777777" w:rsidR="001D4902" w:rsidRDefault="001D4902">
      <w:r>
        <w:separator/>
      </w:r>
    </w:p>
  </w:endnote>
  <w:endnote w:type="continuationSeparator" w:id="0">
    <w:p w14:paraId="5B8BC413" w14:textId="77777777" w:rsidR="001D4902" w:rsidRDefault="001D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8164259"/>
      <w:docPartObj>
        <w:docPartGallery w:val="Page Numbers (Bottom of Page)"/>
        <w:docPartUnique/>
      </w:docPartObj>
    </w:sdtPr>
    <w:sdtEndPr/>
    <w:sdtContent>
      <w:p w14:paraId="0509297A" w14:textId="77777777" w:rsidR="00E04765" w:rsidRDefault="00595441" w:rsidP="00354C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73E" w:rsidRPr="0080173E">
          <w:rPr>
            <w:noProof/>
            <w:lang w:val="zh-CN"/>
          </w:rPr>
          <w:t>-</w:t>
        </w:r>
        <w:r w:rsidR="0080173E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4773" w14:textId="77777777" w:rsidR="001D4902" w:rsidRDefault="001D4902">
      <w:r>
        <w:separator/>
      </w:r>
    </w:p>
  </w:footnote>
  <w:footnote w:type="continuationSeparator" w:id="0">
    <w:p w14:paraId="382F2158" w14:textId="77777777" w:rsidR="001D4902" w:rsidRDefault="001D4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1752B" w14:textId="77777777" w:rsidR="002F6453" w:rsidRDefault="002F645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29422" wp14:editId="5079C39A">
              <wp:simplePos x="0" y="0"/>
              <wp:positionH relativeFrom="column">
                <wp:posOffset>0</wp:posOffset>
              </wp:positionH>
              <wp:positionV relativeFrom="paragraph">
                <wp:posOffset>35560</wp:posOffset>
              </wp:positionV>
              <wp:extent cx="6090285" cy="4445"/>
              <wp:effectExtent l="31115" t="35560" r="31750" b="3619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0285" cy="444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23CD35" id="Line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79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  <w:pPr>
        <w:ind w:left="0"/>
      </w:pPr>
      <w:rPr>
        <w:rFonts w:hint="eastAsia"/>
      </w:r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936166D"/>
    <w:multiLevelType w:val="hybridMultilevel"/>
    <w:tmpl w:val="E8140CE8"/>
    <w:lvl w:ilvl="0" w:tplc="E27EAA2C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5B3B45"/>
    <w:multiLevelType w:val="hybridMultilevel"/>
    <w:tmpl w:val="6DEEA2F6"/>
    <w:lvl w:ilvl="0" w:tplc="9516013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86C55"/>
    <w:multiLevelType w:val="hybridMultilevel"/>
    <w:tmpl w:val="702CAA3A"/>
    <w:lvl w:ilvl="0" w:tplc="27600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30830"/>
    <w:multiLevelType w:val="hybridMultilevel"/>
    <w:tmpl w:val="B1B88A50"/>
    <w:lvl w:ilvl="0" w:tplc="F80448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E53417"/>
    <w:multiLevelType w:val="hybridMultilevel"/>
    <w:tmpl w:val="6ED6AB58"/>
    <w:lvl w:ilvl="0" w:tplc="E51AA60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091D42"/>
    <w:multiLevelType w:val="hybridMultilevel"/>
    <w:tmpl w:val="D7F8ECCE"/>
    <w:lvl w:ilvl="0" w:tplc="9516013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CC705F"/>
    <w:multiLevelType w:val="hybridMultilevel"/>
    <w:tmpl w:val="AEB2878C"/>
    <w:lvl w:ilvl="0" w:tplc="6492C7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FF49C3"/>
    <w:multiLevelType w:val="hybridMultilevel"/>
    <w:tmpl w:val="DDACC700"/>
    <w:lvl w:ilvl="0" w:tplc="42EEFBC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305B"/>
    <w:rsid w:val="00041881"/>
    <w:rsid w:val="00073B5E"/>
    <w:rsid w:val="00086687"/>
    <w:rsid w:val="000923C7"/>
    <w:rsid w:val="000A6AAD"/>
    <w:rsid w:val="000C2C16"/>
    <w:rsid w:val="000F3D04"/>
    <w:rsid w:val="000F6D64"/>
    <w:rsid w:val="0010049F"/>
    <w:rsid w:val="001033B1"/>
    <w:rsid w:val="00105738"/>
    <w:rsid w:val="001206E7"/>
    <w:rsid w:val="00120D99"/>
    <w:rsid w:val="0012462E"/>
    <w:rsid w:val="00130356"/>
    <w:rsid w:val="0014743E"/>
    <w:rsid w:val="0015552A"/>
    <w:rsid w:val="00172A27"/>
    <w:rsid w:val="00184882"/>
    <w:rsid w:val="001871C6"/>
    <w:rsid w:val="001A69C9"/>
    <w:rsid w:val="001B0C13"/>
    <w:rsid w:val="001B2837"/>
    <w:rsid w:val="001B57EB"/>
    <w:rsid w:val="001C2155"/>
    <w:rsid w:val="001D0B7A"/>
    <w:rsid w:val="001D4902"/>
    <w:rsid w:val="001E341E"/>
    <w:rsid w:val="00201EA1"/>
    <w:rsid w:val="002262DC"/>
    <w:rsid w:val="00226CBC"/>
    <w:rsid w:val="00230222"/>
    <w:rsid w:val="002439A6"/>
    <w:rsid w:val="0024645D"/>
    <w:rsid w:val="002532D4"/>
    <w:rsid w:val="00284393"/>
    <w:rsid w:val="00297106"/>
    <w:rsid w:val="002A32CA"/>
    <w:rsid w:val="002A34D2"/>
    <w:rsid w:val="002B05AA"/>
    <w:rsid w:val="002B499E"/>
    <w:rsid w:val="002B57F8"/>
    <w:rsid w:val="002C1988"/>
    <w:rsid w:val="002C7DE7"/>
    <w:rsid w:val="002D7CD7"/>
    <w:rsid w:val="002E1702"/>
    <w:rsid w:val="002E554C"/>
    <w:rsid w:val="002F6453"/>
    <w:rsid w:val="0030090C"/>
    <w:rsid w:val="003041DE"/>
    <w:rsid w:val="00334A6F"/>
    <w:rsid w:val="00343AC0"/>
    <w:rsid w:val="003457A2"/>
    <w:rsid w:val="00354C8A"/>
    <w:rsid w:val="003576C7"/>
    <w:rsid w:val="003659CB"/>
    <w:rsid w:val="00376C85"/>
    <w:rsid w:val="003A0EAC"/>
    <w:rsid w:val="003A115C"/>
    <w:rsid w:val="003A7EA4"/>
    <w:rsid w:val="003B4098"/>
    <w:rsid w:val="003B6B09"/>
    <w:rsid w:val="003D2EB7"/>
    <w:rsid w:val="003D595E"/>
    <w:rsid w:val="003F2B56"/>
    <w:rsid w:val="00401C04"/>
    <w:rsid w:val="00402DAF"/>
    <w:rsid w:val="00412359"/>
    <w:rsid w:val="00442A5B"/>
    <w:rsid w:val="004554A6"/>
    <w:rsid w:val="00460029"/>
    <w:rsid w:val="004643E0"/>
    <w:rsid w:val="00466160"/>
    <w:rsid w:val="004900DE"/>
    <w:rsid w:val="00490690"/>
    <w:rsid w:val="004A1A48"/>
    <w:rsid w:val="004A3283"/>
    <w:rsid w:val="004A6A01"/>
    <w:rsid w:val="004A7F09"/>
    <w:rsid w:val="004B7281"/>
    <w:rsid w:val="004C0C31"/>
    <w:rsid w:val="004D0AAD"/>
    <w:rsid w:val="004D0E55"/>
    <w:rsid w:val="004D24CF"/>
    <w:rsid w:val="004E5D17"/>
    <w:rsid w:val="005067B7"/>
    <w:rsid w:val="00526AF4"/>
    <w:rsid w:val="00546E76"/>
    <w:rsid w:val="00577CD4"/>
    <w:rsid w:val="00586190"/>
    <w:rsid w:val="00587B1F"/>
    <w:rsid w:val="00587F4D"/>
    <w:rsid w:val="00593816"/>
    <w:rsid w:val="00595441"/>
    <w:rsid w:val="005B2DAB"/>
    <w:rsid w:val="005B40C8"/>
    <w:rsid w:val="005B6A00"/>
    <w:rsid w:val="005D23DA"/>
    <w:rsid w:val="005D7991"/>
    <w:rsid w:val="005F5C88"/>
    <w:rsid w:val="005F6C39"/>
    <w:rsid w:val="00626CE2"/>
    <w:rsid w:val="006319E6"/>
    <w:rsid w:val="006461D3"/>
    <w:rsid w:val="00646F21"/>
    <w:rsid w:val="0065127D"/>
    <w:rsid w:val="0066487E"/>
    <w:rsid w:val="00670F9B"/>
    <w:rsid w:val="006808AD"/>
    <w:rsid w:val="006B009C"/>
    <w:rsid w:val="006B5166"/>
    <w:rsid w:val="006B7A9D"/>
    <w:rsid w:val="006C1BCF"/>
    <w:rsid w:val="006E77F2"/>
    <w:rsid w:val="006F2976"/>
    <w:rsid w:val="006F452F"/>
    <w:rsid w:val="007023E0"/>
    <w:rsid w:val="00731C04"/>
    <w:rsid w:val="00743CE6"/>
    <w:rsid w:val="00770413"/>
    <w:rsid w:val="00780A31"/>
    <w:rsid w:val="00781604"/>
    <w:rsid w:val="007B050C"/>
    <w:rsid w:val="007B32BA"/>
    <w:rsid w:val="007C59D2"/>
    <w:rsid w:val="007D720D"/>
    <w:rsid w:val="0080173E"/>
    <w:rsid w:val="008252B3"/>
    <w:rsid w:val="00872A11"/>
    <w:rsid w:val="008806D2"/>
    <w:rsid w:val="0089253E"/>
    <w:rsid w:val="00894872"/>
    <w:rsid w:val="008A1853"/>
    <w:rsid w:val="008B38F2"/>
    <w:rsid w:val="008B6CFD"/>
    <w:rsid w:val="008E24FE"/>
    <w:rsid w:val="008F05C9"/>
    <w:rsid w:val="008F728E"/>
    <w:rsid w:val="00903566"/>
    <w:rsid w:val="00910F54"/>
    <w:rsid w:val="00932C54"/>
    <w:rsid w:val="009424A2"/>
    <w:rsid w:val="00951364"/>
    <w:rsid w:val="00974DA7"/>
    <w:rsid w:val="00976F64"/>
    <w:rsid w:val="009857A2"/>
    <w:rsid w:val="009D7F6C"/>
    <w:rsid w:val="009F1C86"/>
    <w:rsid w:val="009F7592"/>
    <w:rsid w:val="00A01E9D"/>
    <w:rsid w:val="00A070E8"/>
    <w:rsid w:val="00A11A22"/>
    <w:rsid w:val="00A37143"/>
    <w:rsid w:val="00A533FD"/>
    <w:rsid w:val="00A54886"/>
    <w:rsid w:val="00A67B55"/>
    <w:rsid w:val="00A71EEE"/>
    <w:rsid w:val="00A82648"/>
    <w:rsid w:val="00A91EB1"/>
    <w:rsid w:val="00AB2552"/>
    <w:rsid w:val="00AB4825"/>
    <w:rsid w:val="00AC5A8E"/>
    <w:rsid w:val="00AC72E0"/>
    <w:rsid w:val="00AD321D"/>
    <w:rsid w:val="00AD36BC"/>
    <w:rsid w:val="00AF6E07"/>
    <w:rsid w:val="00B0649A"/>
    <w:rsid w:val="00B06DAE"/>
    <w:rsid w:val="00B10473"/>
    <w:rsid w:val="00B32410"/>
    <w:rsid w:val="00B45063"/>
    <w:rsid w:val="00B610F8"/>
    <w:rsid w:val="00B7403B"/>
    <w:rsid w:val="00B759DE"/>
    <w:rsid w:val="00B81713"/>
    <w:rsid w:val="00BA328E"/>
    <w:rsid w:val="00BA3582"/>
    <w:rsid w:val="00BA459C"/>
    <w:rsid w:val="00BC018E"/>
    <w:rsid w:val="00BC74C4"/>
    <w:rsid w:val="00BE4B8E"/>
    <w:rsid w:val="00C139D9"/>
    <w:rsid w:val="00C405B7"/>
    <w:rsid w:val="00C40DC5"/>
    <w:rsid w:val="00C50BF6"/>
    <w:rsid w:val="00C7138E"/>
    <w:rsid w:val="00C856E1"/>
    <w:rsid w:val="00CA0854"/>
    <w:rsid w:val="00CA0B8F"/>
    <w:rsid w:val="00CC1B8D"/>
    <w:rsid w:val="00CD3D67"/>
    <w:rsid w:val="00CE1535"/>
    <w:rsid w:val="00CE4225"/>
    <w:rsid w:val="00CE7683"/>
    <w:rsid w:val="00CF3C0E"/>
    <w:rsid w:val="00CF4B8C"/>
    <w:rsid w:val="00CF5F52"/>
    <w:rsid w:val="00D03577"/>
    <w:rsid w:val="00D168C9"/>
    <w:rsid w:val="00D2532A"/>
    <w:rsid w:val="00D31BF4"/>
    <w:rsid w:val="00D72D28"/>
    <w:rsid w:val="00D73B2B"/>
    <w:rsid w:val="00D77536"/>
    <w:rsid w:val="00D95C07"/>
    <w:rsid w:val="00DA3772"/>
    <w:rsid w:val="00DB2FEA"/>
    <w:rsid w:val="00DC2BC7"/>
    <w:rsid w:val="00E04765"/>
    <w:rsid w:val="00E35EC2"/>
    <w:rsid w:val="00E408C2"/>
    <w:rsid w:val="00E4232A"/>
    <w:rsid w:val="00E51A57"/>
    <w:rsid w:val="00E857F3"/>
    <w:rsid w:val="00EB2FB1"/>
    <w:rsid w:val="00EB4415"/>
    <w:rsid w:val="00ED2D89"/>
    <w:rsid w:val="00ED6294"/>
    <w:rsid w:val="00EE7ED3"/>
    <w:rsid w:val="00EF337B"/>
    <w:rsid w:val="00F01714"/>
    <w:rsid w:val="00F122C8"/>
    <w:rsid w:val="00F22087"/>
    <w:rsid w:val="00F50E96"/>
    <w:rsid w:val="00F57218"/>
    <w:rsid w:val="00F64789"/>
    <w:rsid w:val="00F80636"/>
    <w:rsid w:val="00F86D5E"/>
    <w:rsid w:val="00F93FAF"/>
    <w:rsid w:val="00F941E3"/>
    <w:rsid w:val="00F962D6"/>
    <w:rsid w:val="00FA7718"/>
    <w:rsid w:val="00FB3B5F"/>
    <w:rsid w:val="00FB4755"/>
    <w:rsid w:val="00FC1391"/>
    <w:rsid w:val="00FD1F90"/>
    <w:rsid w:val="00FD4505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79084"/>
  <w15:chartTrackingRefBased/>
  <w15:docId w15:val="{9AECD59B-C34C-46BD-8DE4-C9A3EC17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30">
    <w:name w:val="标题 3 字符"/>
    <w:link w:val="3"/>
    <w:rPr>
      <w:b/>
      <w:sz w:val="32"/>
    </w:rPr>
  </w:style>
  <w:style w:type="paragraph" w:styleId="a4">
    <w:name w:val="header"/>
    <w:basedOn w:val="a"/>
    <w:link w:val="a5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</w:rPr>
  </w:style>
  <w:style w:type="paragraph" w:customStyle="1" w:styleId="11">
    <w:name w:val="列出段落1"/>
    <w:basedOn w:val="a"/>
    <w:pPr>
      <w:ind w:firstLineChars="200" w:firstLine="420"/>
    </w:pPr>
    <w:rPr>
      <w:rFonts w:hint="eastAsia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226CBC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226CBC"/>
    <w:rPr>
      <w:kern w:val="2"/>
      <w:sz w:val="18"/>
      <w:szCs w:val="18"/>
    </w:rPr>
  </w:style>
  <w:style w:type="table" w:styleId="ab">
    <w:name w:val="Table Grid"/>
    <w:basedOn w:val="a1"/>
    <w:uiPriority w:val="39"/>
    <w:rsid w:val="00DA3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脚 字符"/>
    <w:link w:val="a6"/>
    <w:uiPriority w:val="99"/>
    <w:rsid w:val="006B7A9D"/>
    <w:rPr>
      <w:kern w:val="2"/>
      <w:sz w:val="18"/>
    </w:rPr>
  </w:style>
  <w:style w:type="character" w:customStyle="1" w:styleId="a5">
    <w:name w:val="页眉 字符"/>
    <w:basedOn w:val="a0"/>
    <w:link w:val="a4"/>
    <w:uiPriority w:val="99"/>
    <w:rsid w:val="002F645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c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39C3-E6C3-4F24-884A-4CF4C6C8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</TotalTime>
  <Pages>4</Pages>
  <Words>234</Words>
  <Characters>1340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赵昱</dc:creator>
  <cp:keywords/>
  <dc:description/>
  <cp:lastModifiedBy>lin chenchen</cp:lastModifiedBy>
  <cp:revision>9</cp:revision>
  <cp:lastPrinted>2019-01-15T14:45:00Z</cp:lastPrinted>
  <dcterms:created xsi:type="dcterms:W3CDTF">2019-04-11T10:23:00Z</dcterms:created>
  <dcterms:modified xsi:type="dcterms:W3CDTF">2020-03-11T09:54:00Z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